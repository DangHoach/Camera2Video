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42975B" w14:textId="77777777" w:rsidR="004225D6" w:rsidRPr="00F7054F" w:rsidRDefault="004225D6" w:rsidP="004225D6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  <w:bookmarkStart w:id="0" w:name="_Toc227064252"/>
      <w:r w:rsidRPr="00F7054F">
        <w:rPr>
          <w:rFonts w:ascii="Tahoma" w:hAnsi="Tahoma" w:cs="Tahoma"/>
          <w:noProof/>
          <w:lang w:val="en-US" w:eastAsia="en-US"/>
        </w:rPr>
        <w:drawing>
          <wp:inline distT="0" distB="0" distL="0" distR="0" wp14:anchorId="4985DB55" wp14:editId="2F3C2B0A">
            <wp:extent cx="2390775" cy="704850"/>
            <wp:effectExtent l="0" t="0" r="9525" b="0"/>
            <wp:docPr id="2" name="Picture 3" descr="C:\Documents and Settings\hattn2\Desktop\Logo FSOFT\FSOFT-new-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hattn2\Desktop\Logo FSOFT\FSOFT-new-horizontal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570A0" w14:textId="77777777" w:rsidR="004225D6" w:rsidRPr="00F7054F" w:rsidRDefault="004225D6" w:rsidP="004225D6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25AE79A0" w14:textId="77777777" w:rsidR="004225D6" w:rsidRPr="00F7054F" w:rsidRDefault="004225D6" w:rsidP="004225D6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317CBE40" w14:textId="77777777" w:rsidR="004225D6" w:rsidRPr="00F7054F" w:rsidRDefault="004225D6" w:rsidP="004225D6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p w14:paraId="199B6FE6" w14:textId="77777777" w:rsidR="004225D6" w:rsidRPr="00F7054F" w:rsidRDefault="004225D6" w:rsidP="004225D6">
      <w:pPr>
        <w:spacing w:line="360" w:lineRule="auto"/>
        <w:jc w:val="center"/>
        <w:rPr>
          <w:rFonts w:ascii="Tahoma" w:hAnsi="Tahoma" w:cs="Tahoma"/>
          <w:sz w:val="24"/>
          <w:szCs w:val="24"/>
        </w:rPr>
      </w:pPr>
    </w:p>
    <w:sdt>
      <w:sdtPr>
        <w:rPr>
          <w:rFonts w:ascii="Calibri" w:eastAsia="Arial" w:hAnsi="Calibri" w:cs="Arial"/>
          <w:b w:val="0"/>
          <w:snapToGrid/>
          <w:color w:val="808080"/>
          <w:sz w:val="24"/>
          <w:szCs w:val="24"/>
          <w:lang w:val="en-AU" w:eastAsia="en-AU"/>
        </w:rPr>
        <w:id w:val="94592970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eastAsia="ja-JP"/>
        </w:rPr>
      </w:sdtEndPr>
      <w:sdtContent>
        <w:p w14:paraId="7B208B70" w14:textId="013FE3D9" w:rsidR="004225D6" w:rsidRPr="00F7054F" w:rsidRDefault="00EE2072" w:rsidP="004225D6">
          <w:pPr>
            <w:pStyle w:val="HeadingBig"/>
            <w:ind w:left="-720" w:firstLine="180"/>
            <w:rPr>
              <w:sz w:val="40"/>
              <w:szCs w:val="40"/>
            </w:rPr>
          </w:pPr>
          <w:r>
            <w:rPr>
              <w:sz w:val="40"/>
              <w:szCs w:val="40"/>
            </w:rPr>
            <w:t>Shutter Speed</w:t>
          </w:r>
          <w:r w:rsidR="008C36EE">
            <w:rPr>
              <w:sz w:val="40"/>
              <w:szCs w:val="40"/>
            </w:rPr>
            <w:t xml:space="preserve"> Manual</w:t>
          </w:r>
          <w:r>
            <w:rPr>
              <w:sz w:val="40"/>
              <w:szCs w:val="40"/>
            </w:rPr>
            <w:t xml:space="preserve"> Video</w:t>
          </w:r>
        </w:p>
        <w:p w14:paraId="2A92536E" w14:textId="77777777" w:rsidR="004225D6" w:rsidRPr="00F7054F" w:rsidRDefault="004225D6" w:rsidP="004225D6">
          <w:pPr>
            <w:pStyle w:val="HeadingBig"/>
            <w:ind w:left="-720" w:firstLine="180"/>
            <w:rPr>
              <w:sz w:val="40"/>
              <w:szCs w:val="40"/>
            </w:rPr>
          </w:pPr>
          <w:r w:rsidRPr="00F7054F">
            <w:rPr>
              <w:sz w:val="40"/>
              <w:szCs w:val="40"/>
            </w:rPr>
            <w:t>Deployment Guide</w:t>
          </w:r>
        </w:p>
        <w:p w14:paraId="4A9773A9" w14:textId="77777777" w:rsidR="004225D6" w:rsidRPr="00F7054F" w:rsidRDefault="004225D6" w:rsidP="004225D6">
          <w:pPr>
            <w:pStyle w:val="HeadingBig"/>
            <w:ind w:left="-720" w:firstLine="180"/>
            <w:rPr>
              <w:sz w:val="40"/>
              <w:szCs w:val="40"/>
            </w:rPr>
          </w:pPr>
        </w:p>
        <w:p w14:paraId="2F3CE5EC" w14:textId="6594319B" w:rsidR="004225D6" w:rsidRPr="00F7054F" w:rsidRDefault="00830ACB" w:rsidP="004225D6">
          <w:pPr>
            <w:pStyle w:val="NormalT"/>
            <w:ind w:left="-720" w:firstLine="180"/>
            <w:jc w:val="center"/>
            <w:rPr>
              <w:rFonts w:cs="Tahoma"/>
            </w:rPr>
          </w:pPr>
          <w:r>
            <w:rPr>
              <w:rFonts w:cs="Tahoma"/>
            </w:rPr>
            <w:t>Project Code: Shutter</w:t>
          </w:r>
          <w:r w:rsidR="00810E27">
            <w:rPr>
              <w:rFonts w:cs="Tahoma"/>
            </w:rPr>
            <w:t xml:space="preserve"> Speed</w:t>
          </w:r>
          <w:r w:rsidR="008C36EE">
            <w:rPr>
              <w:rFonts w:cs="Tahoma"/>
            </w:rPr>
            <w:t xml:space="preserve"> Manual</w:t>
          </w:r>
          <w:r w:rsidR="00810E27">
            <w:rPr>
              <w:rFonts w:cs="Tahoma"/>
            </w:rPr>
            <w:t xml:space="preserve"> </w:t>
          </w:r>
          <w:r>
            <w:rPr>
              <w:rFonts w:cs="Tahoma"/>
            </w:rPr>
            <w:t>Video 2016</w:t>
          </w:r>
        </w:p>
        <w:p w14:paraId="4E4D6C2B" w14:textId="1144ED94" w:rsidR="004225D6" w:rsidRPr="00F7054F" w:rsidRDefault="004225D6" w:rsidP="004225D6">
          <w:pPr>
            <w:pStyle w:val="NormalT"/>
            <w:ind w:left="-720" w:firstLine="180"/>
            <w:jc w:val="center"/>
            <w:rPr>
              <w:rFonts w:cs="Tahoma"/>
            </w:rPr>
          </w:pPr>
          <w:r w:rsidRPr="00F7054F">
            <w:rPr>
              <w:rFonts w:cs="Tahoma"/>
            </w:rPr>
            <w:t xml:space="preserve">Document Code: </w:t>
          </w:r>
          <w:r w:rsidR="00830ACB">
            <w:rPr>
              <w:rFonts w:cs="Tahoma"/>
            </w:rPr>
            <w:t>Shutter</w:t>
          </w:r>
          <w:r w:rsidR="00BD234C">
            <w:rPr>
              <w:rFonts w:cs="Tahoma"/>
            </w:rPr>
            <w:t>Speed</w:t>
          </w:r>
          <w:r w:rsidR="008C36EE">
            <w:rPr>
              <w:rFonts w:cs="Tahoma"/>
            </w:rPr>
            <w:t>Manual</w:t>
          </w:r>
          <w:r w:rsidR="00830ACB">
            <w:rPr>
              <w:rFonts w:cs="Tahoma"/>
            </w:rPr>
            <w:t>Video2016</w:t>
          </w:r>
          <w:r w:rsidR="00830ACB" w:rsidRPr="00BD3C7F">
            <w:rPr>
              <w:rFonts w:cs="Tahoma"/>
            </w:rPr>
            <w:t xml:space="preserve"> </w:t>
          </w:r>
          <w:r w:rsidR="00ED6C6F">
            <w:rPr>
              <w:rFonts w:cs="Tahoma"/>
            </w:rPr>
            <w:t>_Deployment</w:t>
          </w:r>
          <w:r w:rsidR="00BD3C7F" w:rsidRPr="00BD3C7F">
            <w:rPr>
              <w:rFonts w:cs="Tahoma"/>
            </w:rPr>
            <w:t>Guide_v1.0.docx</w:t>
          </w:r>
        </w:p>
        <w:p w14:paraId="0B3B9ADF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08B10A0C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0ADB2835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14A2356D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2DE8449B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429CB604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10FF8AC7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367BA72C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40C90346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7A8F686C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6AA5E8D3" w14:textId="77777777" w:rsidR="004225D6" w:rsidRPr="00F7054F" w:rsidRDefault="004225D6" w:rsidP="004225D6">
          <w:pPr>
            <w:spacing w:line="360" w:lineRule="auto"/>
            <w:jc w:val="right"/>
            <w:rPr>
              <w:rFonts w:ascii="Tahoma" w:eastAsiaTheme="minorEastAsia" w:hAnsi="Tahoma" w:cs="Tahoma"/>
              <w:sz w:val="24"/>
              <w:szCs w:val="24"/>
              <w:lang w:val="en-US"/>
            </w:rPr>
          </w:pPr>
        </w:p>
        <w:p w14:paraId="79E1CE93" w14:textId="0921E667" w:rsidR="004225D6" w:rsidRPr="00F7054F" w:rsidRDefault="002957C6" w:rsidP="004225D6">
          <w:pPr>
            <w:spacing w:line="360" w:lineRule="auto"/>
            <w:jc w:val="center"/>
            <w:rPr>
              <w:rFonts w:ascii="Tahoma" w:hAnsi="Tahoma" w:cs="Tahoma"/>
              <w:sz w:val="24"/>
              <w:szCs w:val="24"/>
              <w:lang w:val="en-US"/>
            </w:rPr>
          </w:pPr>
          <w:r>
            <w:rPr>
              <w:rFonts w:ascii="Tahoma" w:hAnsi="Tahoma" w:cs="Tahoma"/>
              <w:b/>
            </w:rPr>
            <w:t>Ha</w:t>
          </w:r>
          <w:r w:rsidR="00B74307">
            <w:rPr>
              <w:rFonts w:ascii="Tahoma" w:hAnsi="Tahoma" w:cs="Tahoma"/>
              <w:b/>
            </w:rPr>
            <w:t xml:space="preserve"> N</w:t>
          </w:r>
          <w:r w:rsidR="00830ACB">
            <w:rPr>
              <w:rFonts w:ascii="Tahoma" w:hAnsi="Tahoma" w:cs="Tahoma"/>
              <w:b/>
            </w:rPr>
            <w:t>oi, Jan</w:t>
          </w:r>
          <w:r w:rsidR="004225D6" w:rsidRPr="00F7054F">
            <w:rPr>
              <w:rFonts w:ascii="Tahoma" w:hAnsi="Tahoma" w:cs="Tahoma"/>
              <w:b/>
            </w:rPr>
            <w:t xml:space="preserve"> 201</w:t>
          </w:r>
          <w:r w:rsidR="00830ACB">
            <w:rPr>
              <w:rFonts w:ascii="Tahoma" w:hAnsi="Tahoma" w:cs="Tahoma"/>
              <w:b/>
            </w:rPr>
            <w:t>6</w:t>
          </w:r>
          <w:r w:rsidR="004225D6" w:rsidRPr="00F7054F">
            <w:rPr>
              <w:rFonts w:ascii="Tahoma" w:hAnsi="Tahoma" w:cs="Tahoma"/>
              <w:sz w:val="24"/>
              <w:szCs w:val="24"/>
              <w:lang w:val="en-US"/>
            </w:rPr>
            <w:tab/>
          </w:r>
        </w:p>
        <w:p w14:paraId="66BEDB21" w14:textId="77777777" w:rsidR="004225D6" w:rsidRPr="00F7054F" w:rsidRDefault="004225D6" w:rsidP="004225D6">
          <w:pPr>
            <w:pStyle w:val="CoverHeading1"/>
            <w:spacing w:line="360" w:lineRule="auto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  <w:sz w:val="24"/>
              <w:szCs w:val="24"/>
            </w:rPr>
            <w:lastRenderedPageBreak/>
            <w:t>Record of change</w:t>
          </w:r>
        </w:p>
        <w:p w14:paraId="42E97966" w14:textId="77777777" w:rsidR="004225D6" w:rsidRPr="00F7054F" w:rsidRDefault="004225D6" w:rsidP="004225D6">
          <w:pPr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>*A - Added M - Modified D - Deleted</w:t>
          </w:r>
        </w:p>
        <w:tbl>
          <w:tblPr>
            <w:tblW w:w="9297" w:type="dxa"/>
            <w:tblInd w:w="-487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80" w:type="dxa"/>
              <w:right w:w="80" w:type="dxa"/>
            </w:tblCellMar>
            <w:tblLook w:val="0000" w:firstRow="0" w:lastRow="0" w:firstColumn="0" w:lastColumn="0" w:noHBand="0" w:noVBand="0"/>
          </w:tblPr>
          <w:tblGrid>
            <w:gridCol w:w="1557"/>
            <w:gridCol w:w="2403"/>
            <w:gridCol w:w="1170"/>
            <w:gridCol w:w="2817"/>
            <w:gridCol w:w="1350"/>
          </w:tblGrid>
          <w:tr w:rsidR="004225D6" w:rsidRPr="00F7054F" w14:paraId="179F7CF9" w14:textId="77777777" w:rsidTr="00FD5A4B">
            <w:tc>
              <w:tcPr>
                <w:tcW w:w="1557" w:type="dxa"/>
                <w:shd w:val="clear" w:color="auto" w:fill="FFE8E1"/>
              </w:tcPr>
              <w:p w14:paraId="11E313ED" w14:textId="77777777" w:rsidR="004225D6" w:rsidRPr="00F7054F" w:rsidRDefault="004225D6" w:rsidP="00FD5A4B">
                <w:pPr>
                  <w:pStyle w:val="HeadingLv1"/>
                </w:pPr>
                <w:r w:rsidRPr="00F7054F">
                  <w:t>Effective Date</w:t>
                </w:r>
              </w:p>
            </w:tc>
            <w:tc>
              <w:tcPr>
                <w:tcW w:w="2403" w:type="dxa"/>
                <w:shd w:val="clear" w:color="auto" w:fill="FFE8E1"/>
              </w:tcPr>
              <w:p w14:paraId="4F8024B8" w14:textId="77777777" w:rsidR="004225D6" w:rsidRPr="00F7054F" w:rsidRDefault="004225D6" w:rsidP="00FD5A4B">
                <w:pPr>
                  <w:pStyle w:val="HeadingLv1"/>
                </w:pPr>
                <w:r w:rsidRPr="00F7054F">
                  <w:t>Changed Items</w:t>
                </w:r>
              </w:p>
            </w:tc>
            <w:tc>
              <w:tcPr>
                <w:tcW w:w="1170" w:type="dxa"/>
                <w:shd w:val="clear" w:color="auto" w:fill="FFE8E1"/>
              </w:tcPr>
              <w:p w14:paraId="020D7479" w14:textId="77777777" w:rsidR="004225D6" w:rsidRPr="00F7054F" w:rsidRDefault="004225D6" w:rsidP="00FD5A4B">
                <w:pPr>
                  <w:pStyle w:val="HeadingLv1"/>
                </w:pPr>
                <w:r w:rsidRPr="00F7054F">
                  <w:t>A*, M, D</w:t>
                </w:r>
              </w:p>
            </w:tc>
            <w:tc>
              <w:tcPr>
                <w:tcW w:w="2817" w:type="dxa"/>
                <w:shd w:val="clear" w:color="auto" w:fill="FFE8E1"/>
              </w:tcPr>
              <w:p w14:paraId="593A0053" w14:textId="77777777" w:rsidR="004225D6" w:rsidRPr="00F7054F" w:rsidRDefault="004225D6" w:rsidP="00FD5A4B">
                <w:pPr>
                  <w:pStyle w:val="HeadingLv1"/>
                </w:pPr>
                <w:r w:rsidRPr="00F7054F">
                  <w:t>Change Description</w:t>
                </w:r>
              </w:p>
            </w:tc>
            <w:tc>
              <w:tcPr>
                <w:tcW w:w="1350" w:type="dxa"/>
                <w:shd w:val="clear" w:color="auto" w:fill="FFE8E1"/>
              </w:tcPr>
              <w:p w14:paraId="212B5D1A" w14:textId="77777777" w:rsidR="004225D6" w:rsidRPr="00F7054F" w:rsidRDefault="004225D6" w:rsidP="00FD5A4B">
                <w:pPr>
                  <w:pStyle w:val="HeadingLv1"/>
                </w:pPr>
                <w:r w:rsidRPr="00F7054F">
                  <w:t>New Version</w:t>
                </w:r>
              </w:p>
            </w:tc>
          </w:tr>
          <w:tr w:rsidR="004225D6" w:rsidRPr="00F7054F" w14:paraId="79D2500C" w14:textId="77777777" w:rsidTr="00FD5A4B">
            <w:tc>
              <w:tcPr>
                <w:tcW w:w="1557" w:type="dxa"/>
              </w:tcPr>
              <w:p w14:paraId="5C8A1DB8" w14:textId="5F6E6401" w:rsidR="004225D6" w:rsidRPr="00F7054F" w:rsidRDefault="004225D6" w:rsidP="004053C9">
                <w:pPr>
                  <w:pStyle w:val="Bang"/>
                </w:pPr>
                <w:r w:rsidRPr="00F7054F">
                  <w:t>201</w:t>
                </w:r>
                <w:r w:rsidR="004053C9">
                  <w:t>5</w:t>
                </w:r>
                <w:r w:rsidRPr="00F7054F">
                  <w:t>/</w:t>
                </w:r>
                <w:r w:rsidR="00215EEC">
                  <w:t xml:space="preserve"> 01</w:t>
                </w:r>
                <w:r w:rsidRPr="00F7054F">
                  <w:t>/</w:t>
                </w:r>
                <w:r w:rsidR="004053C9">
                  <w:t xml:space="preserve"> 0</w:t>
                </w:r>
                <w:r w:rsidR="00215EEC">
                  <w:t>9</w:t>
                </w:r>
              </w:p>
            </w:tc>
            <w:tc>
              <w:tcPr>
                <w:tcW w:w="2403" w:type="dxa"/>
              </w:tcPr>
              <w:p w14:paraId="39A2FDB3" w14:textId="77777777" w:rsidR="004225D6" w:rsidRPr="00F7054F" w:rsidRDefault="004225D6" w:rsidP="00FD5A4B">
                <w:pPr>
                  <w:pStyle w:val="Bang"/>
                </w:pPr>
                <w:r w:rsidRPr="00F7054F">
                  <w:t>All</w:t>
                </w:r>
              </w:p>
            </w:tc>
            <w:tc>
              <w:tcPr>
                <w:tcW w:w="1170" w:type="dxa"/>
              </w:tcPr>
              <w:p w14:paraId="3CEB9E69" w14:textId="77777777" w:rsidR="004225D6" w:rsidRPr="00F7054F" w:rsidRDefault="004225D6" w:rsidP="00FD5A4B">
                <w:pPr>
                  <w:pStyle w:val="Bang"/>
                </w:pPr>
                <w:r w:rsidRPr="00F7054F">
                  <w:t>A</w:t>
                </w:r>
              </w:p>
            </w:tc>
            <w:tc>
              <w:tcPr>
                <w:tcW w:w="2817" w:type="dxa"/>
              </w:tcPr>
              <w:p w14:paraId="3628E894" w14:textId="77777777" w:rsidR="004225D6" w:rsidRPr="00F7054F" w:rsidRDefault="004225D6" w:rsidP="00FD5A4B">
                <w:pPr>
                  <w:pStyle w:val="Bang"/>
                </w:pPr>
                <w:r w:rsidRPr="00F7054F">
                  <w:t>Create new</w:t>
                </w:r>
              </w:p>
            </w:tc>
            <w:tc>
              <w:tcPr>
                <w:tcW w:w="1350" w:type="dxa"/>
              </w:tcPr>
              <w:p w14:paraId="5A6F45B6" w14:textId="77777777" w:rsidR="004225D6" w:rsidRPr="00F7054F" w:rsidRDefault="004225D6" w:rsidP="00FD5A4B">
                <w:pPr>
                  <w:pStyle w:val="Bang"/>
                </w:pPr>
                <w:r w:rsidRPr="00F7054F">
                  <w:t>1.0</w:t>
                </w:r>
              </w:p>
            </w:tc>
          </w:tr>
          <w:tr w:rsidR="004225D6" w:rsidRPr="00F7054F" w14:paraId="11AE37A5" w14:textId="77777777" w:rsidTr="00FD5A4B">
            <w:tc>
              <w:tcPr>
                <w:tcW w:w="1557" w:type="dxa"/>
              </w:tcPr>
              <w:p w14:paraId="1455E302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3DF286F0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1C2F7C68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64C465BD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5D7FFA32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073B8E75" w14:textId="77777777" w:rsidTr="00FD5A4B">
            <w:tc>
              <w:tcPr>
                <w:tcW w:w="1557" w:type="dxa"/>
              </w:tcPr>
              <w:p w14:paraId="6399627F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0E648CC3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4278DA86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31641DAC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68D324E7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44E653E7" w14:textId="77777777" w:rsidTr="00FD5A4B">
            <w:tc>
              <w:tcPr>
                <w:tcW w:w="1557" w:type="dxa"/>
              </w:tcPr>
              <w:p w14:paraId="12D4DE7F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0B686643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3F27CDB0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750ABF5D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385C383D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43EC69EC" w14:textId="77777777" w:rsidTr="00FD5A4B">
            <w:tc>
              <w:tcPr>
                <w:tcW w:w="1557" w:type="dxa"/>
              </w:tcPr>
              <w:p w14:paraId="532D934B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16787DF0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278423ED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1362F65E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569241A0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3C6731D9" w14:textId="77777777" w:rsidTr="00FD5A4B">
            <w:tc>
              <w:tcPr>
                <w:tcW w:w="1557" w:type="dxa"/>
              </w:tcPr>
              <w:p w14:paraId="5FA8518F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574DB816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5B9BF55D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0920D4AB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4B8B5C77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68E17BF5" w14:textId="77777777" w:rsidTr="00FD5A4B">
            <w:tc>
              <w:tcPr>
                <w:tcW w:w="1557" w:type="dxa"/>
              </w:tcPr>
              <w:p w14:paraId="5DF02BE5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61D0D6C4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23CC1098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66A56691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725CB039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169187F7" w14:textId="77777777" w:rsidTr="00FD5A4B">
            <w:tc>
              <w:tcPr>
                <w:tcW w:w="1557" w:type="dxa"/>
              </w:tcPr>
              <w:p w14:paraId="2D5D4C95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6F4FBD27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611876E1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02957D5E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3BF73AA4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30063795" w14:textId="77777777" w:rsidTr="00FD5A4B">
            <w:tc>
              <w:tcPr>
                <w:tcW w:w="1557" w:type="dxa"/>
              </w:tcPr>
              <w:p w14:paraId="6819C5CD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3FC636B8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322E043D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2A65785F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11C790AF" w14:textId="77777777" w:rsidR="004225D6" w:rsidRPr="00F7054F" w:rsidRDefault="004225D6" w:rsidP="00FD5A4B">
                <w:pPr>
                  <w:pStyle w:val="Bang"/>
                </w:pPr>
              </w:p>
            </w:tc>
          </w:tr>
          <w:tr w:rsidR="004225D6" w:rsidRPr="00F7054F" w14:paraId="6A98FF6C" w14:textId="77777777" w:rsidTr="00FD5A4B">
            <w:tc>
              <w:tcPr>
                <w:tcW w:w="1557" w:type="dxa"/>
              </w:tcPr>
              <w:p w14:paraId="798F16D5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403" w:type="dxa"/>
              </w:tcPr>
              <w:p w14:paraId="016BE311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170" w:type="dxa"/>
              </w:tcPr>
              <w:p w14:paraId="22F2B60E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2817" w:type="dxa"/>
              </w:tcPr>
              <w:p w14:paraId="543EF760" w14:textId="77777777" w:rsidR="004225D6" w:rsidRPr="00F7054F" w:rsidRDefault="004225D6" w:rsidP="00FD5A4B">
                <w:pPr>
                  <w:pStyle w:val="Bang"/>
                </w:pPr>
              </w:p>
            </w:tc>
            <w:tc>
              <w:tcPr>
                <w:tcW w:w="1350" w:type="dxa"/>
              </w:tcPr>
              <w:p w14:paraId="0EA4FD60" w14:textId="77777777" w:rsidR="004225D6" w:rsidRPr="00F7054F" w:rsidRDefault="004225D6" w:rsidP="00FD5A4B">
                <w:pPr>
                  <w:pStyle w:val="Bang"/>
                </w:pPr>
              </w:p>
            </w:tc>
          </w:tr>
        </w:tbl>
        <w:p w14:paraId="0A8BD13E" w14:textId="77777777" w:rsidR="004225D6" w:rsidRPr="00F7054F" w:rsidRDefault="004225D6" w:rsidP="004225D6">
          <w:pPr>
            <w:spacing w:line="360" w:lineRule="auto"/>
            <w:jc w:val="center"/>
            <w:rPr>
              <w:rFonts w:ascii="Tahoma" w:hAnsi="Tahoma" w:cs="Tahoma"/>
              <w:sz w:val="24"/>
              <w:szCs w:val="24"/>
              <w:lang w:val="en-US"/>
            </w:rPr>
            <w:sectPr w:rsidR="004225D6" w:rsidRPr="00F7054F" w:rsidSect="00A108BA">
              <w:headerReference w:type="default" r:id="rId13"/>
              <w:footerReference w:type="first" r:id="rId14"/>
              <w:pgSz w:w="11907" w:h="16840" w:code="9"/>
              <w:pgMar w:top="1440" w:right="1440" w:bottom="1440" w:left="1797" w:header="709" w:footer="567" w:gutter="0"/>
              <w:cols w:space="708"/>
              <w:titlePg/>
              <w:docGrid w:linePitch="360"/>
            </w:sectPr>
          </w:pPr>
        </w:p>
        <w:p w14:paraId="30E6E66E" w14:textId="77777777" w:rsidR="004225D6" w:rsidRPr="00F7054F" w:rsidRDefault="004225D6" w:rsidP="004225D6">
          <w:pPr>
            <w:pStyle w:val="NormalH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lastRenderedPageBreak/>
            <w:t>Signature page</w:t>
          </w:r>
        </w:p>
        <w:p w14:paraId="2522D890" w14:textId="7DCD51B0" w:rsidR="004225D6" w:rsidRPr="00F7054F" w:rsidRDefault="004225D6" w:rsidP="004225D6">
          <w:pPr>
            <w:ind w:firstLine="720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  <w:b/>
              <w:bCs/>
              <w:lang w:val="en-US"/>
            </w:rPr>
            <w:t>Author</w:t>
          </w:r>
          <w:r w:rsidRPr="00F7054F">
            <w:rPr>
              <w:rFonts w:ascii="MS Gothic" w:eastAsia="MS Gothic" w:hAnsi="MS Gothic" w:cs="MS Gothic" w:hint="eastAsia"/>
              <w:b/>
              <w:bCs/>
            </w:rPr>
            <w:t>：</w:t>
          </w:r>
          <w:r w:rsidRPr="00F7054F">
            <w:rPr>
              <w:rFonts w:ascii="Tahoma" w:hAnsi="Tahoma" w:cs="Tahoma"/>
            </w:rPr>
            <w:tab/>
          </w:r>
          <w:r w:rsidR="006B265F">
            <w:rPr>
              <w:rFonts w:ascii="Tahoma" w:hAnsi="Tahoma" w:cs="Tahoma"/>
            </w:rPr>
            <w:t>Dang Van Hoach</w:t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</w:rPr>
            <w:tab/>
          </w:r>
          <w:r w:rsidR="00D54DEC">
            <w:rPr>
              <w:rFonts w:ascii="Tahoma" w:hAnsi="Tahoma" w:cs="Tahoma"/>
              <w:u w:val="single"/>
            </w:rPr>
            <w:tab/>
            <w:t>2016</w:t>
          </w:r>
          <w:r w:rsidR="00956EB0">
            <w:rPr>
              <w:rFonts w:ascii="Tahoma" w:hAnsi="Tahoma" w:cs="Tahoma"/>
              <w:u w:val="single"/>
            </w:rPr>
            <w:t>/01/09</w:t>
          </w:r>
          <w:r w:rsidRPr="00F7054F">
            <w:rPr>
              <w:rFonts w:ascii="Tahoma" w:hAnsi="Tahoma" w:cs="Tahoma"/>
              <w:u w:val="single"/>
            </w:rPr>
            <w:tab/>
          </w:r>
        </w:p>
        <w:p w14:paraId="44DAD48B" w14:textId="77777777" w:rsidR="004225D6" w:rsidRPr="00F7054F" w:rsidRDefault="004225D6" w:rsidP="004225D6">
          <w:pPr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  <w:t>Name, Title</w:t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  <w:t>Date</w:t>
          </w:r>
        </w:p>
        <w:p w14:paraId="1A18B63C" w14:textId="77777777" w:rsidR="004225D6" w:rsidRPr="00F7054F" w:rsidRDefault="004225D6" w:rsidP="004225D6">
          <w:pPr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</w:p>
        <w:p w14:paraId="4113D830" w14:textId="77777777" w:rsidR="004225D6" w:rsidRPr="00F7054F" w:rsidRDefault="004225D6" w:rsidP="004225D6">
          <w:pPr>
            <w:rPr>
              <w:rFonts w:ascii="Tahoma" w:hAnsi="Tahoma" w:cs="Tahoma"/>
            </w:rPr>
          </w:pPr>
        </w:p>
        <w:p w14:paraId="315992B7" w14:textId="77777777" w:rsidR="004225D6" w:rsidRPr="00F7054F" w:rsidRDefault="004225D6" w:rsidP="004225D6">
          <w:pPr>
            <w:rPr>
              <w:rFonts w:ascii="Tahoma" w:hAnsi="Tahoma" w:cs="Tahoma"/>
            </w:rPr>
          </w:pPr>
        </w:p>
        <w:p w14:paraId="545E31D3" w14:textId="1CF53824" w:rsidR="004225D6" w:rsidRPr="00F7054F" w:rsidRDefault="004225D6" w:rsidP="004225D6">
          <w:pPr>
            <w:ind w:firstLine="720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  <w:b/>
              <w:lang w:val="en-US"/>
            </w:rPr>
            <w:t>Reviewer</w:t>
          </w:r>
          <w:r w:rsidRPr="00F7054F">
            <w:rPr>
              <w:rFonts w:ascii="MS Gothic" w:eastAsia="MS Gothic" w:hAnsi="MS Gothic" w:cs="MS Gothic" w:hint="eastAsia"/>
              <w:b/>
            </w:rPr>
            <w:t>：</w:t>
          </w:r>
          <w:r w:rsidRPr="00F7054F">
            <w:rPr>
              <w:rFonts w:ascii="Tahoma" w:hAnsi="Tahoma" w:cs="Tahoma"/>
            </w:rPr>
            <w:tab/>
          </w:r>
          <w:r w:rsidR="00800A7F">
            <w:rPr>
              <w:rFonts w:ascii="Tahoma" w:hAnsi="Tahoma" w:cs="Tahoma"/>
            </w:rPr>
            <w:t>Nguyen Van Trang</w:t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</w:rPr>
            <w:tab/>
          </w:r>
          <w:r w:rsidR="00D54DEC">
            <w:rPr>
              <w:rFonts w:ascii="Tahoma" w:hAnsi="Tahoma" w:cs="Tahoma"/>
              <w:u w:val="single"/>
            </w:rPr>
            <w:tab/>
            <w:t>2016/01</w:t>
          </w:r>
          <w:r w:rsidR="00910CBC">
            <w:rPr>
              <w:rFonts w:ascii="Tahoma" w:hAnsi="Tahoma" w:cs="Tahoma"/>
              <w:u w:val="single"/>
            </w:rPr>
            <w:t>/??</w:t>
          </w:r>
          <w:r w:rsidRPr="00F7054F">
            <w:rPr>
              <w:rFonts w:ascii="Tahoma" w:hAnsi="Tahoma" w:cs="Tahoma"/>
              <w:u w:val="single"/>
            </w:rPr>
            <w:tab/>
          </w:r>
        </w:p>
        <w:p w14:paraId="3CAA4019" w14:textId="77777777" w:rsidR="004225D6" w:rsidRPr="00F7054F" w:rsidRDefault="004225D6" w:rsidP="004225D6">
          <w:pPr>
            <w:ind w:left="720" w:firstLine="720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  <w:t>Name, Title</w:t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  <w:t>Date</w:t>
          </w:r>
        </w:p>
        <w:p w14:paraId="6A69CDC1" w14:textId="77777777" w:rsidR="004225D6" w:rsidRPr="00F7054F" w:rsidRDefault="004225D6" w:rsidP="004225D6">
          <w:pPr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</w:p>
        <w:p w14:paraId="78075AAC" w14:textId="77777777" w:rsidR="004225D6" w:rsidRPr="00F7054F" w:rsidRDefault="004225D6" w:rsidP="004225D6">
          <w:pPr>
            <w:rPr>
              <w:rFonts w:ascii="Tahoma" w:hAnsi="Tahoma" w:cs="Tahoma"/>
            </w:rPr>
          </w:pPr>
        </w:p>
        <w:p w14:paraId="4D2E7876" w14:textId="77777777" w:rsidR="004225D6" w:rsidRPr="00F7054F" w:rsidRDefault="004225D6" w:rsidP="004225D6">
          <w:pPr>
            <w:rPr>
              <w:rFonts w:ascii="Tahoma" w:hAnsi="Tahoma" w:cs="Tahoma"/>
            </w:rPr>
          </w:pPr>
        </w:p>
        <w:p w14:paraId="0AD02A00" w14:textId="77777777" w:rsidR="004225D6" w:rsidRPr="00F7054F" w:rsidRDefault="004225D6" w:rsidP="004225D6">
          <w:pPr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  <w:u w:val="single"/>
            </w:rPr>
            <w:tab/>
          </w:r>
        </w:p>
        <w:p w14:paraId="6EE80163" w14:textId="77777777" w:rsidR="004225D6" w:rsidRPr="00F7054F" w:rsidRDefault="004225D6" w:rsidP="004225D6">
          <w:pPr>
            <w:ind w:left="720" w:firstLine="720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  <w:t>Name, Title</w:t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  <w:t>Date</w:t>
          </w:r>
        </w:p>
        <w:p w14:paraId="558A266E" w14:textId="77777777" w:rsidR="004225D6" w:rsidRPr="00F7054F" w:rsidRDefault="004225D6" w:rsidP="004225D6">
          <w:pPr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</w:p>
        <w:p w14:paraId="2FF1205B" w14:textId="77777777" w:rsidR="004225D6" w:rsidRPr="00F7054F" w:rsidRDefault="004225D6" w:rsidP="004225D6">
          <w:pPr>
            <w:rPr>
              <w:rFonts w:ascii="Tahoma" w:hAnsi="Tahoma" w:cs="Tahoma"/>
            </w:rPr>
          </w:pPr>
        </w:p>
        <w:p w14:paraId="50730718" w14:textId="77777777" w:rsidR="004225D6" w:rsidRPr="00F7054F" w:rsidRDefault="004225D6" w:rsidP="004225D6">
          <w:pPr>
            <w:rPr>
              <w:rFonts w:ascii="Tahoma" w:hAnsi="Tahoma" w:cs="Tahoma"/>
            </w:rPr>
          </w:pPr>
        </w:p>
        <w:p w14:paraId="67E3FADC" w14:textId="7B6776DC" w:rsidR="004225D6" w:rsidRPr="00F7054F" w:rsidRDefault="004225D6" w:rsidP="004225D6">
          <w:pPr>
            <w:ind w:firstLine="720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  <w:b/>
              <w:bCs/>
              <w:sz w:val="18"/>
            </w:rPr>
            <w:t>Signature</w:t>
          </w:r>
          <w:r w:rsidRPr="00F7054F">
            <w:rPr>
              <w:rFonts w:ascii="MS Gothic" w:eastAsia="MS Gothic" w:hAnsi="MS Gothic" w:cs="MS Gothic" w:hint="eastAsia"/>
              <w:b/>
              <w:bCs/>
            </w:rPr>
            <w:t>：</w:t>
          </w:r>
          <w:r w:rsidR="006B6AEC">
            <w:rPr>
              <w:rFonts w:ascii="Tahoma" w:hAnsi="Tahoma" w:cs="Tahoma"/>
            </w:rPr>
            <w:tab/>
            <w:t>Dang Van Hoach</w:t>
          </w:r>
          <w:r w:rsidRPr="00F7054F">
            <w:rPr>
              <w:rFonts w:ascii="Tahoma" w:hAnsi="Tahoma" w:cs="Tahoma"/>
              <w:u w:val="single"/>
            </w:rPr>
            <w:tab/>
          </w:r>
          <w:r w:rsidRPr="00F7054F">
            <w:rPr>
              <w:rFonts w:ascii="Tahoma" w:hAnsi="Tahoma" w:cs="Tahoma"/>
            </w:rPr>
            <w:tab/>
          </w:r>
          <w:r w:rsidR="006B6AEC">
            <w:rPr>
              <w:rFonts w:ascii="Tahoma" w:hAnsi="Tahoma" w:cs="Tahoma"/>
              <w:u w:val="single"/>
            </w:rPr>
            <w:tab/>
            <w:t>2016/01/09</w:t>
          </w:r>
          <w:r w:rsidRPr="00F7054F">
            <w:rPr>
              <w:rFonts w:ascii="Tahoma" w:hAnsi="Tahoma" w:cs="Tahoma"/>
              <w:u w:val="single"/>
            </w:rPr>
            <w:tab/>
          </w:r>
        </w:p>
        <w:p w14:paraId="301BAD47" w14:textId="77777777" w:rsidR="004225D6" w:rsidRPr="00F7054F" w:rsidRDefault="004225D6" w:rsidP="004225D6">
          <w:pPr>
            <w:ind w:left="720" w:firstLine="720"/>
            <w:rPr>
              <w:rFonts w:ascii="Tahoma" w:hAnsi="Tahoma" w:cs="Tahoma"/>
            </w:rPr>
          </w:pPr>
          <w:r w:rsidRPr="00F7054F">
            <w:rPr>
              <w:rFonts w:ascii="Tahoma" w:hAnsi="Tahoma" w:cs="Tahoma"/>
            </w:rPr>
            <w:tab/>
            <w:t>Name, Title</w:t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</w:r>
          <w:r w:rsidRPr="00F7054F">
            <w:rPr>
              <w:rFonts w:ascii="Tahoma" w:hAnsi="Tahoma" w:cs="Tahoma"/>
            </w:rPr>
            <w:tab/>
            <w:t>Date</w:t>
          </w:r>
        </w:p>
        <w:p w14:paraId="30D35117" w14:textId="77777777" w:rsidR="004225D6" w:rsidRPr="00F7054F" w:rsidRDefault="004225D6" w:rsidP="004225D6">
          <w:pPr>
            <w:rPr>
              <w:rFonts w:ascii="Tahoma" w:eastAsia="Calibri" w:hAnsi="Tahoma" w:cs="Tahoma"/>
              <w:b/>
              <w:bCs/>
              <w:color w:val="4F81BD" w:themeColor="accent1"/>
              <w:sz w:val="24"/>
              <w:szCs w:val="24"/>
            </w:rPr>
          </w:pPr>
          <w:r w:rsidRPr="00F7054F">
            <w:rPr>
              <w:rFonts w:ascii="Tahoma" w:hAnsi="Tahoma" w:cs="Tahoma"/>
              <w:sz w:val="24"/>
              <w:szCs w:val="24"/>
            </w:rPr>
            <w:br w:type="page"/>
          </w:r>
        </w:p>
        <w:p w14:paraId="35DAA018" w14:textId="77777777" w:rsidR="004225D6" w:rsidRPr="00F7054F" w:rsidRDefault="004225D6" w:rsidP="004225D6">
          <w:pPr>
            <w:pStyle w:val="CoverHeading1"/>
            <w:spacing w:line="360" w:lineRule="auto"/>
            <w:rPr>
              <w:rFonts w:ascii="Tahoma" w:hAnsi="Tahoma" w:cs="Tahoma"/>
              <w:sz w:val="24"/>
              <w:szCs w:val="24"/>
            </w:rPr>
          </w:pPr>
          <w:r w:rsidRPr="00F7054F">
            <w:rPr>
              <w:rFonts w:ascii="Tahoma" w:hAnsi="Tahoma" w:cs="Tahoma"/>
              <w:sz w:val="24"/>
              <w:szCs w:val="24"/>
            </w:rPr>
            <w:lastRenderedPageBreak/>
            <w:t>Table of Contents</w:t>
          </w:r>
        </w:p>
        <w:p w14:paraId="766E64D7" w14:textId="77777777" w:rsidR="004225D6" w:rsidRDefault="004225D6">
          <w:pPr>
            <w:pStyle w:val="TOC1"/>
            <w:tabs>
              <w:tab w:val="left" w:pos="468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Cs w:val="24"/>
              <w:lang w:val="en-US"/>
            </w:rPr>
          </w:pPr>
          <w:r w:rsidRPr="00F7054F">
            <w:rPr>
              <w:rFonts w:ascii="Tahoma" w:hAnsi="Tahoma" w:cs="Tahoma"/>
              <w:i/>
              <w:szCs w:val="24"/>
              <w:lang w:val="en-US"/>
            </w:rPr>
            <w:fldChar w:fldCharType="begin"/>
          </w:r>
          <w:r w:rsidRPr="00F7054F">
            <w:rPr>
              <w:rFonts w:ascii="Tahoma" w:hAnsi="Tahoma" w:cs="Tahoma"/>
              <w:szCs w:val="24"/>
              <w:lang w:val="en-US"/>
            </w:rPr>
            <w:instrText xml:space="preserve"> TOC \o "1-3" \h \z \t "Heading 9,9,Heading Part,9" </w:instrText>
          </w:r>
          <w:r w:rsidRPr="00F7054F">
            <w:rPr>
              <w:rFonts w:ascii="Tahoma" w:hAnsi="Tahoma" w:cs="Tahoma"/>
              <w:i/>
              <w:szCs w:val="24"/>
              <w:lang w:val="en-US"/>
            </w:rPr>
            <w:fldChar w:fldCharType="separate"/>
          </w:r>
          <w:r w:rsidRPr="00D75015">
            <w:rPr>
              <w:rFonts w:ascii="Tahoma" w:hAnsi="Tahoma" w:cs="Tahoma"/>
              <w:noProof/>
            </w:rPr>
            <w:t>1.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Features In This 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41F7994" w14:textId="77777777" w:rsidR="004225D6" w:rsidRDefault="004225D6">
          <w:pPr>
            <w:pStyle w:val="TOC2"/>
            <w:tabs>
              <w:tab w:val="left" w:pos="613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D75015">
            <w:rPr>
              <w:rFonts w:ascii="Tahoma" w:hAnsi="Tahoma" w:cs="Tahoma"/>
              <w:noProof/>
            </w:rPr>
            <w:t>1.1.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Deployment Overview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687E4C7" w14:textId="77777777" w:rsidR="004225D6" w:rsidRDefault="004225D6">
          <w:pPr>
            <w:pStyle w:val="TOC2"/>
            <w:tabs>
              <w:tab w:val="left" w:pos="613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D75015">
            <w:rPr>
              <w:rFonts w:ascii="Tahoma" w:eastAsiaTheme="minorHAnsi" w:hAnsi="Tahoma" w:cs="Tahoma"/>
              <w:noProof/>
              <w:lang w:val="en-US" w:eastAsia="en-US"/>
            </w:rPr>
            <w:t>1.2.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Changes In This Release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660811B" w14:textId="77777777" w:rsidR="004225D6" w:rsidRDefault="004225D6">
          <w:pPr>
            <w:pStyle w:val="TOC1"/>
            <w:tabs>
              <w:tab w:val="left" w:pos="468"/>
              <w:tab w:val="right" w:leader="dot" w:pos="8660"/>
            </w:tabs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Cs w:val="24"/>
              <w:lang w:val="en-US"/>
            </w:rPr>
          </w:pPr>
          <w:r w:rsidRPr="00D75015">
            <w:rPr>
              <w:rFonts w:ascii="Tahoma" w:hAnsi="Tahoma" w:cs="Tahoma"/>
              <w:noProof/>
            </w:rPr>
            <w:t>2.</w:t>
          </w:r>
          <w:r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Pre Deployment Steps And Deployment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F45C858" w14:textId="77777777" w:rsidR="004225D6" w:rsidRDefault="004225D6">
          <w:pPr>
            <w:pStyle w:val="TOC2"/>
            <w:tabs>
              <w:tab w:val="left" w:pos="613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D75015">
            <w:rPr>
              <w:rFonts w:ascii="Tahoma" w:hAnsi="Tahoma" w:cs="Tahoma"/>
              <w:noProof/>
            </w:rPr>
            <w:t>2.1.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Application Dependencies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323A226" w14:textId="77777777" w:rsidR="004225D6" w:rsidRDefault="004225D6">
          <w:pPr>
            <w:pStyle w:val="TOC2"/>
            <w:tabs>
              <w:tab w:val="left" w:pos="613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D75015">
            <w:rPr>
              <w:rFonts w:ascii="Tahoma" w:hAnsi="Tahoma" w:cs="Tahoma"/>
              <w:noProof/>
            </w:rPr>
            <w:t>2.2.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Environments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9105EE7" w14:textId="77777777" w:rsidR="004225D6" w:rsidRDefault="004225D6">
          <w:pPr>
            <w:pStyle w:val="TOC2"/>
            <w:tabs>
              <w:tab w:val="left" w:pos="613"/>
              <w:tab w:val="right" w:leader="dot" w:pos="86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</w:pPr>
          <w:r w:rsidRPr="00D75015">
            <w:rPr>
              <w:rFonts w:ascii="Tahoma" w:hAnsi="Tahoma" w:cs="Tahoma"/>
              <w:noProof/>
            </w:rPr>
            <w:t>2.3.</w:t>
          </w:r>
          <w:r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/>
            </w:rPr>
            <w:tab/>
          </w:r>
          <w:r w:rsidRPr="00D75015">
            <w:rPr>
              <w:rFonts w:ascii="Tahoma" w:hAnsi="Tahoma" w:cs="Tahoma"/>
              <w:noProof/>
            </w:rPr>
            <w:t>Build source codes and execute 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_Toc279760688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99DE2B" w14:textId="77777777" w:rsidR="004225D6" w:rsidRPr="00F7054F" w:rsidRDefault="004225D6" w:rsidP="004225D6">
          <w:pPr>
            <w:rPr>
              <w:rFonts w:ascii="Tahoma" w:hAnsi="Tahoma" w:cs="Tahoma"/>
            </w:rPr>
            <w:sectPr w:rsidR="004225D6" w:rsidRPr="00F7054F" w:rsidSect="0043011B">
              <w:footerReference w:type="default" r:id="rId15"/>
              <w:pgSz w:w="11907" w:h="16840" w:code="9"/>
              <w:pgMar w:top="1440" w:right="1440" w:bottom="1440" w:left="1797" w:header="709" w:footer="567" w:gutter="0"/>
              <w:pgNumType w:start="1"/>
              <w:cols w:space="708"/>
              <w:docGrid w:linePitch="360"/>
            </w:sectPr>
          </w:pPr>
          <w:r w:rsidRPr="00F7054F">
            <w:rPr>
              <w:rFonts w:ascii="Tahoma" w:hAnsi="Tahoma" w:cs="Tahoma"/>
              <w:lang w:val="en-US"/>
            </w:rPr>
            <w:fldChar w:fldCharType="end"/>
          </w:r>
        </w:p>
      </w:sdtContent>
    </w:sdt>
    <w:p w14:paraId="36ECF91B" w14:textId="77777777" w:rsidR="004225D6" w:rsidRPr="00F7054F" w:rsidRDefault="004225D6" w:rsidP="004225D6">
      <w:pPr>
        <w:pStyle w:val="Heading1Numbered"/>
        <w:widowControl w:val="0"/>
        <w:tabs>
          <w:tab w:val="num" w:pos="432"/>
        </w:tabs>
        <w:spacing w:before="360" w:after="240" w:line="240" w:lineRule="auto"/>
        <w:ind w:left="360" w:hanging="360"/>
        <w:rPr>
          <w:rFonts w:ascii="Tahoma" w:hAnsi="Tahoma" w:cs="Tahoma"/>
          <w:sz w:val="22"/>
          <w:szCs w:val="22"/>
        </w:rPr>
      </w:pPr>
      <w:bookmarkStart w:id="1" w:name="bmBodyStart"/>
      <w:bookmarkStart w:id="2" w:name="_Toc279760682"/>
      <w:bookmarkEnd w:id="0"/>
      <w:bookmarkEnd w:id="1"/>
      <w:r w:rsidRPr="00F7054F">
        <w:rPr>
          <w:rFonts w:ascii="Tahoma" w:hAnsi="Tahoma" w:cs="Tahoma"/>
          <w:sz w:val="22"/>
          <w:szCs w:val="22"/>
        </w:rPr>
        <w:lastRenderedPageBreak/>
        <w:t>Features In This Release</w:t>
      </w:r>
      <w:bookmarkEnd w:id="2"/>
    </w:p>
    <w:p w14:paraId="3C1D406C" w14:textId="77777777" w:rsidR="004225D6" w:rsidRPr="00F7054F" w:rsidRDefault="004225D6" w:rsidP="004225D6">
      <w:pPr>
        <w:pStyle w:val="Heading2"/>
        <w:numPr>
          <w:ilvl w:val="1"/>
          <w:numId w:val="10"/>
        </w:numPr>
        <w:tabs>
          <w:tab w:val="num" w:pos="576"/>
        </w:tabs>
        <w:spacing w:before="480" w:after="240" w:line="240" w:lineRule="auto"/>
        <w:ind w:left="576" w:hanging="576"/>
        <w:jc w:val="both"/>
        <w:rPr>
          <w:rFonts w:ascii="Tahoma" w:hAnsi="Tahoma" w:cs="Tahoma"/>
          <w:sz w:val="22"/>
          <w:szCs w:val="22"/>
        </w:rPr>
      </w:pPr>
      <w:bookmarkStart w:id="3" w:name="_Toc279760683"/>
      <w:r w:rsidRPr="00F7054F">
        <w:rPr>
          <w:rFonts w:ascii="Tahoma" w:hAnsi="Tahoma" w:cs="Tahoma"/>
          <w:sz w:val="22"/>
          <w:szCs w:val="22"/>
        </w:rPr>
        <w:t>Deployment Overview</w:t>
      </w:r>
      <w:bookmarkEnd w:id="3"/>
    </w:p>
    <w:p w14:paraId="493D513E" w14:textId="387F9BB6" w:rsidR="004225D6" w:rsidRPr="00F7054F" w:rsidRDefault="004225D6" w:rsidP="004225D6">
      <w:pPr>
        <w:rPr>
          <w:rFonts w:ascii="Tahoma" w:hAnsi="Tahoma" w:cs="Tahoma"/>
        </w:rPr>
      </w:pPr>
      <w:r w:rsidRPr="00F7054F">
        <w:rPr>
          <w:rFonts w:ascii="Tahoma" w:hAnsi="Tahoma" w:cs="Tahoma"/>
        </w:rPr>
        <w:t>This document guides ho</w:t>
      </w:r>
      <w:r>
        <w:rPr>
          <w:rFonts w:ascii="Tahoma" w:hAnsi="Tahoma" w:cs="Tahoma"/>
        </w:rPr>
        <w:t xml:space="preserve">w to build, execute </w:t>
      </w:r>
      <w:r w:rsidR="00904D8A">
        <w:rPr>
          <w:rFonts w:ascii="Tahoma" w:hAnsi="Tahoma" w:cs="Tahoma"/>
        </w:rPr>
        <w:t xml:space="preserve">Shutter Speed Manual Video </w:t>
      </w:r>
      <w:r>
        <w:rPr>
          <w:rFonts w:ascii="Tahoma" w:hAnsi="Tahoma" w:cs="Tahoma"/>
        </w:rPr>
        <w:t>on Android</w:t>
      </w:r>
      <w:r w:rsidRPr="00F7054F">
        <w:rPr>
          <w:rFonts w:ascii="Tahoma" w:hAnsi="Tahoma" w:cs="Tahoma"/>
        </w:rPr>
        <w:t>.</w:t>
      </w:r>
    </w:p>
    <w:p w14:paraId="5062817A" w14:textId="77777777" w:rsidR="004225D6" w:rsidRPr="00F7054F" w:rsidRDefault="004225D6" w:rsidP="004225D6">
      <w:pPr>
        <w:pStyle w:val="Heading2Numbered"/>
        <w:spacing w:line="360" w:lineRule="auto"/>
        <w:rPr>
          <w:rFonts w:ascii="Tahoma" w:eastAsiaTheme="minorHAnsi" w:hAnsi="Tahoma" w:cs="Tahoma"/>
          <w:i/>
          <w:noProof/>
          <w:sz w:val="22"/>
          <w:szCs w:val="22"/>
          <w:lang w:val="en-US" w:eastAsia="en-US"/>
        </w:rPr>
      </w:pPr>
      <w:bookmarkStart w:id="4" w:name="_Toc196035962"/>
      <w:bookmarkStart w:id="5" w:name="_Toc255825665"/>
      <w:bookmarkStart w:id="6" w:name="_Toc258660367"/>
      <w:bookmarkStart w:id="7" w:name="_Toc279760684"/>
      <w:r w:rsidRPr="00F7054F">
        <w:rPr>
          <w:rFonts w:ascii="Tahoma" w:hAnsi="Tahoma" w:cs="Tahoma"/>
          <w:sz w:val="22"/>
          <w:szCs w:val="22"/>
        </w:rPr>
        <w:t>Changes In This Release</w:t>
      </w:r>
      <w:bookmarkEnd w:id="4"/>
      <w:bookmarkEnd w:id="5"/>
      <w:bookmarkEnd w:id="6"/>
      <w:bookmarkEnd w:id="7"/>
    </w:p>
    <w:p w14:paraId="6E0E09DF" w14:textId="39E57580" w:rsidR="004225D6" w:rsidRPr="00F7054F" w:rsidRDefault="004225D6" w:rsidP="004225D6">
      <w:pPr>
        <w:rPr>
          <w:rFonts w:ascii="Tahoma" w:hAnsi="Tahoma" w:cs="Tahoma"/>
        </w:rPr>
      </w:pPr>
      <w:r w:rsidRPr="00F7054F">
        <w:rPr>
          <w:rFonts w:ascii="Tahoma" w:hAnsi="Tahoma" w:cs="Tahoma"/>
        </w:rPr>
        <w:t xml:space="preserve">Add the guidelines of </w:t>
      </w:r>
      <w:r>
        <w:rPr>
          <w:rFonts w:ascii="Tahoma" w:hAnsi="Tahoma" w:cs="Tahoma"/>
        </w:rPr>
        <w:t xml:space="preserve">build, execute </w:t>
      </w:r>
      <w:r w:rsidR="00370ED5">
        <w:rPr>
          <w:rFonts w:ascii="Tahoma" w:hAnsi="Tahoma" w:cs="Tahoma"/>
        </w:rPr>
        <w:t>Shutter Speed Manual Video</w:t>
      </w:r>
      <w:r>
        <w:rPr>
          <w:rFonts w:ascii="Tahoma" w:hAnsi="Tahoma" w:cs="Tahoma"/>
        </w:rPr>
        <w:t xml:space="preserve"> on Android</w:t>
      </w:r>
      <w:r w:rsidRPr="00F7054F">
        <w:rPr>
          <w:rFonts w:ascii="Tahoma" w:hAnsi="Tahoma" w:cs="Tahoma"/>
        </w:rPr>
        <w:t>.</w:t>
      </w:r>
    </w:p>
    <w:p w14:paraId="2B9DA713" w14:textId="77777777" w:rsidR="004225D6" w:rsidRPr="00F7054F" w:rsidRDefault="004225D6" w:rsidP="004225D6">
      <w:pPr>
        <w:rPr>
          <w:rFonts w:ascii="Tahoma" w:hAnsi="Tahoma" w:cs="Tahoma"/>
        </w:rPr>
      </w:pPr>
    </w:p>
    <w:p w14:paraId="5A1F4F81" w14:textId="77777777" w:rsidR="004225D6" w:rsidRPr="00F7054F" w:rsidRDefault="004225D6" w:rsidP="004225D6">
      <w:pPr>
        <w:rPr>
          <w:rFonts w:ascii="Tahoma" w:hAnsi="Tahoma" w:cs="Tahoma"/>
        </w:rPr>
      </w:pPr>
    </w:p>
    <w:p w14:paraId="7E39EC44" w14:textId="77777777" w:rsidR="004225D6" w:rsidRPr="00F7054F" w:rsidRDefault="004225D6" w:rsidP="004225D6">
      <w:pPr>
        <w:rPr>
          <w:rFonts w:ascii="Tahoma" w:hAnsi="Tahoma" w:cs="Tahoma"/>
        </w:rPr>
      </w:pPr>
    </w:p>
    <w:p w14:paraId="0F29D5D5" w14:textId="77777777" w:rsidR="004225D6" w:rsidRPr="00F7054F" w:rsidRDefault="004225D6" w:rsidP="004225D6">
      <w:pPr>
        <w:rPr>
          <w:rFonts w:ascii="Tahoma" w:hAnsi="Tahoma" w:cs="Tahoma"/>
        </w:rPr>
      </w:pPr>
    </w:p>
    <w:p w14:paraId="52FCF9DC" w14:textId="77777777" w:rsidR="004225D6" w:rsidRPr="00F7054F" w:rsidRDefault="004225D6" w:rsidP="004225D6">
      <w:pPr>
        <w:rPr>
          <w:rFonts w:ascii="Tahoma" w:hAnsi="Tahoma" w:cs="Tahoma"/>
        </w:rPr>
      </w:pPr>
    </w:p>
    <w:p w14:paraId="4E0A5093" w14:textId="77777777" w:rsidR="004225D6" w:rsidRPr="00F7054F" w:rsidRDefault="004225D6" w:rsidP="004225D6">
      <w:pPr>
        <w:rPr>
          <w:rFonts w:ascii="Tahoma" w:hAnsi="Tahoma" w:cs="Tahoma"/>
        </w:rPr>
      </w:pPr>
    </w:p>
    <w:p w14:paraId="7CC20791" w14:textId="77777777" w:rsidR="004225D6" w:rsidRPr="00F7054F" w:rsidRDefault="004225D6" w:rsidP="004225D6">
      <w:pPr>
        <w:rPr>
          <w:rFonts w:ascii="Tahoma" w:hAnsi="Tahoma" w:cs="Tahoma"/>
        </w:rPr>
      </w:pPr>
    </w:p>
    <w:p w14:paraId="3AA942A8" w14:textId="77777777" w:rsidR="004225D6" w:rsidRPr="00F7054F" w:rsidRDefault="004225D6" w:rsidP="004225D6">
      <w:pPr>
        <w:rPr>
          <w:rFonts w:ascii="Tahoma" w:hAnsi="Tahoma" w:cs="Tahoma"/>
        </w:rPr>
      </w:pPr>
    </w:p>
    <w:p w14:paraId="0A6EFFFA" w14:textId="77777777" w:rsidR="004225D6" w:rsidRPr="00F7054F" w:rsidRDefault="004225D6" w:rsidP="004225D6">
      <w:pPr>
        <w:rPr>
          <w:rFonts w:ascii="Tahoma" w:hAnsi="Tahoma" w:cs="Tahoma"/>
        </w:rPr>
      </w:pPr>
    </w:p>
    <w:p w14:paraId="5F5EBE3C" w14:textId="77777777" w:rsidR="004225D6" w:rsidRPr="00F7054F" w:rsidRDefault="004225D6" w:rsidP="004225D6">
      <w:pPr>
        <w:rPr>
          <w:rFonts w:ascii="Tahoma" w:hAnsi="Tahoma" w:cs="Tahoma"/>
        </w:rPr>
      </w:pPr>
    </w:p>
    <w:p w14:paraId="50B4E846" w14:textId="77777777" w:rsidR="004225D6" w:rsidRPr="00F7054F" w:rsidRDefault="004225D6" w:rsidP="004225D6">
      <w:pPr>
        <w:rPr>
          <w:rFonts w:ascii="Tahoma" w:hAnsi="Tahoma" w:cs="Tahoma"/>
        </w:rPr>
      </w:pPr>
    </w:p>
    <w:p w14:paraId="473FB586" w14:textId="77777777" w:rsidR="004225D6" w:rsidRPr="00F7054F" w:rsidRDefault="004225D6" w:rsidP="004225D6">
      <w:pPr>
        <w:rPr>
          <w:rFonts w:ascii="Tahoma" w:hAnsi="Tahoma" w:cs="Tahoma"/>
        </w:rPr>
      </w:pPr>
    </w:p>
    <w:p w14:paraId="7223A553" w14:textId="77777777" w:rsidR="004225D6" w:rsidRPr="00F7054F" w:rsidRDefault="004225D6" w:rsidP="004225D6">
      <w:pPr>
        <w:rPr>
          <w:rFonts w:ascii="Tahoma" w:hAnsi="Tahoma" w:cs="Tahoma"/>
        </w:rPr>
      </w:pPr>
    </w:p>
    <w:p w14:paraId="5C8A6493" w14:textId="77777777" w:rsidR="004225D6" w:rsidRPr="00F7054F" w:rsidRDefault="004225D6" w:rsidP="004225D6">
      <w:pPr>
        <w:rPr>
          <w:rFonts w:ascii="Tahoma" w:hAnsi="Tahoma" w:cs="Tahoma"/>
        </w:rPr>
      </w:pPr>
    </w:p>
    <w:p w14:paraId="44414C52" w14:textId="77777777" w:rsidR="004225D6" w:rsidRPr="00F7054F" w:rsidRDefault="004225D6" w:rsidP="004225D6">
      <w:pPr>
        <w:rPr>
          <w:rFonts w:ascii="Tahoma" w:hAnsi="Tahoma" w:cs="Tahoma"/>
        </w:rPr>
      </w:pPr>
    </w:p>
    <w:p w14:paraId="1819B55E" w14:textId="77777777" w:rsidR="004225D6" w:rsidRPr="00F7054F" w:rsidRDefault="004225D6" w:rsidP="004225D6">
      <w:pPr>
        <w:rPr>
          <w:rFonts w:ascii="Tahoma" w:hAnsi="Tahoma" w:cs="Tahoma"/>
        </w:rPr>
      </w:pPr>
    </w:p>
    <w:p w14:paraId="2D4F86E1" w14:textId="77777777" w:rsidR="004225D6" w:rsidRPr="00F7054F" w:rsidRDefault="004225D6" w:rsidP="004225D6">
      <w:pPr>
        <w:rPr>
          <w:rFonts w:ascii="Tahoma" w:hAnsi="Tahoma" w:cs="Tahoma"/>
        </w:rPr>
      </w:pPr>
    </w:p>
    <w:p w14:paraId="5EF63443" w14:textId="77777777" w:rsidR="004225D6" w:rsidRPr="00F7054F" w:rsidRDefault="004225D6" w:rsidP="004225D6">
      <w:pPr>
        <w:rPr>
          <w:rFonts w:ascii="Tahoma" w:hAnsi="Tahoma" w:cs="Tahoma"/>
        </w:rPr>
      </w:pPr>
    </w:p>
    <w:p w14:paraId="263FD5F8" w14:textId="77777777" w:rsidR="004225D6" w:rsidRPr="00F7054F" w:rsidRDefault="004225D6" w:rsidP="004225D6">
      <w:pPr>
        <w:rPr>
          <w:rFonts w:ascii="Tahoma" w:hAnsi="Tahoma" w:cs="Tahoma"/>
        </w:rPr>
      </w:pPr>
    </w:p>
    <w:p w14:paraId="7A004695" w14:textId="77777777" w:rsidR="004225D6" w:rsidRPr="00F7054F" w:rsidRDefault="004225D6" w:rsidP="004225D6">
      <w:pPr>
        <w:rPr>
          <w:rFonts w:ascii="Tahoma" w:hAnsi="Tahoma" w:cs="Tahoma"/>
        </w:rPr>
      </w:pPr>
    </w:p>
    <w:p w14:paraId="77A0CADF" w14:textId="77777777" w:rsidR="004225D6" w:rsidRPr="00F7054F" w:rsidRDefault="004225D6" w:rsidP="004225D6">
      <w:pPr>
        <w:rPr>
          <w:rFonts w:ascii="Tahoma" w:eastAsia="Calibri" w:hAnsi="Tahoma" w:cs="Tahoma"/>
          <w:b/>
          <w:bCs/>
          <w:color w:val="4F81BD" w:themeColor="accent1"/>
          <w:kern w:val="32"/>
        </w:rPr>
      </w:pPr>
    </w:p>
    <w:p w14:paraId="6E93B9E1" w14:textId="77777777" w:rsidR="004225D6" w:rsidRPr="00F7054F" w:rsidRDefault="004225D6" w:rsidP="004225D6">
      <w:pPr>
        <w:pStyle w:val="Heading1"/>
        <w:widowControl w:val="0"/>
        <w:numPr>
          <w:ilvl w:val="0"/>
          <w:numId w:val="40"/>
        </w:numPr>
        <w:tabs>
          <w:tab w:val="num" w:pos="432"/>
        </w:tabs>
        <w:spacing w:before="360" w:after="240" w:line="240" w:lineRule="auto"/>
        <w:ind w:left="432" w:hanging="432"/>
        <w:rPr>
          <w:rFonts w:ascii="Tahoma" w:hAnsi="Tahoma" w:cs="Tahoma"/>
          <w:sz w:val="22"/>
          <w:szCs w:val="22"/>
        </w:rPr>
      </w:pPr>
      <w:bookmarkStart w:id="8" w:name="_Toc359585886"/>
      <w:bookmarkStart w:id="9" w:name="_Toc279760685"/>
      <w:r w:rsidRPr="00F7054F">
        <w:rPr>
          <w:rFonts w:ascii="Tahoma" w:hAnsi="Tahoma" w:cs="Tahoma"/>
          <w:sz w:val="22"/>
          <w:szCs w:val="22"/>
        </w:rPr>
        <w:lastRenderedPageBreak/>
        <w:t xml:space="preserve">Pre Deployment Steps And </w:t>
      </w:r>
      <w:bookmarkEnd w:id="8"/>
      <w:r>
        <w:rPr>
          <w:rFonts w:ascii="Tahoma" w:hAnsi="Tahoma" w:cs="Tahoma"/>
          <w:sz w:val="22"/>
          <w:szCs w:val="22"/>
        </w:rPr>
        <w:t>Deployment</w:t>
      </w:r>
      <w:bookmarkEnd w:id="9"/>
    </w:p>
    <w:p w14:paraId="344EEA18" w14:textId="77777777" w:rsidR="004225D6" w:rsidRPr="00F7054F" w:rsidRDefault="004225D6" w:rsidP="004225D6">
      <w:pPr>
        <w:pStyle w:val="Heading2Numbered"/>
        <w:numPr>
          <w:ilvl w:val="1"/>
          <w:numId w:val="40"/>
        </w:numPr>
        <w:spacing w:line="360" w:lineRule="auto"/>
        <w:ind w:left="766" w:hanging="766"/>
        <w:rPr>
          <w:rFonts w:ascii="Tahoma" w:hAnsi="Tahoma" w:cs="Tahoma"/>
          <w:sz w:val="22"/>
          <w:szCs w:val="22"/>
        </w:rPr>
      </w:pPr>
      <w:bookmarkStart w:id="10" w:name="_Toc359585887"/>
      <w:bookmarkStart w:id="11" w:name="_Toc279760686"/>
      <w:r w:rsidRPr="00F7054F">
        <w:rPr>
          <w:rFonts w:ascii="Tahoma" w:hAnsi="Tahoma" w:cs="Tahoma"/>
          <w:sz w:val="22"/>
          <w:szCs w:val="22"/>
        </w:rPr>
        <w:t>Application Dependencies</w:t>
      </w:r>
      <w:bookmarkEnd w:id="10"/>
      <w:bookmarkEnd w:id="11"/>
    </w:p>
    <w:p w14:paraId="52777036" w14:textId="420C4637" w:rsidR="004225D6" w:rsidRPr="00C72715" w:rsidRDefault="003676C9" w:rsidP="004225D6">
      <w:pPr>
        <w:tabs>
          <w:tab w:val="left" w:pos="1500"/>
        </w:tabs>
        <w:rPr>
          <w:rFonts w:ascii="Tahoma" w:hAnsi="Tahoma" w:cs="Tahoma"/>
        </w:rPr>
      </w:pPr>
      <w:r>
        <w:rPr>
          <w:rFonts w:ascii="Tahoma" w:hAnsi="Tahoma" w:cs="Tahoma"/>
        </w:rPr>
        <w:t>Android Studio</w:t>
      </w:r>
      <w:r w:rsidR="004225D6" w:rsidRPr="00C72715">
        <w:rPr>
          <w:rFonts w:ascii="Tahoma" w:hAnsi="Tahoma" w:cs="Tahoma"/>
        </w:rPr>
        <w:t xml:space="preserve"> IDE with built-in ADT (Android Developer Tools) latest version</w:t>
      </w:r>
      <w:r w:rsidR="00C72715" w:rsidRPr="00C72715">
        <w:rPr>
          <w:rFonts w:ascii="Tahoma" w:hAnsi="Tahoma" w:cs="Tahoma"/>
        </w:rPr>
        <w:t>&lt;</w:t>
      </w:r>
      <w:r w:rsidR="007620F5">
        <w:rPr>
          <w:rFonts w:ascii="Tahoma" w:eastAsia="MS Mincho" w:hAnsi="Tahoma" w:cs="Tahoma"/>
          <w:sz w:val="18"/>
          <w:szCs w:val="18"/>
          <w:lang w:val="en-US" w:eastAsia="en-AU"/>
        </w:rPr>
        <w:t>Version</w:t>
      </w:r>
      <w:r w:rsidR="00BD46BF">
        <w:rPr>
          <w:rFonts w:ascii="Tahoma" w:eastAsia="MS Mincho" w:hAnsi="Tahoma" w:cs="Tahoma"/>
          <w:sz w:val="18"/>
          <w:szCs w:val="18"/>
          <w:lang w:val="en-US" w:eastAsia="en-AU"/>
        </w:rPr>
        <w:t xml:space="preserve"> </w:t>
      </w:r>
      <w:r w:rsidR="001A14F2">
        <w:rPr>
          <w:rFonts w:ascii="Tahoma" w:eastAsia="MS Mincho" w:hAnsi="Tahoma" w:cs="Tahoma"/>
          <w:sz w:val="18"/>
          <w:szCs w:val="18"/>
          <w:lang w:val="en-US" w:eastAsia="en-AU"/>
        </w:rPr>
        <w:t>1.5.1</w:t>
      </w:r>
      <w:r w:rsidR="00BD46BF">
        <w:rPr>
          <w:rFonts w:ascii="Tahoma" w:eastAsia="MS Mincho" w:hAnsi="Tahoma" w:cs="Tahoma"/>
          <w:sz w:val="18"/>
          <w:szCs w:val="18"/>
          <w:lang w:val="en-US" w:eastAsia="en-AU"/>
        </w:rPr>
        <w:t xml:space="preserve"> </w:t>
      </w:r>
      <w:r w:rsidR="00C72715" w:rsidRPr="00C72715">
        <w:rPr>
          <w:rFonts w:ascii="Tahoma" w:hAnsi="Tahoma" w:cs="Tahoma"/>
        </w:rPr>
        <w:t>&gt;</w:t>
      </w:r>
    </w:p>
    <w:p w14:paraId="6F92CBE8" w14:textId="77777777" w:rsidR="0069432D" w:rsidRPr="0069432D" w:rsidRDefault="0069432D" w:rsidP="0069432D">
      <w:pPr>
        <w:tabs>
          <w:tab w:val="left" w:pos="1500"/>
        </w:tabs>
        <w:rPr>
          <w:rFonts w:ascii="Tahoma" w:hAnsi="Tahoma" w:cs="Tahoma"/>
        </w:rPr>
      </w:pPr>
      <w:r w:rsidRPr="0069432D">
        <w:rPr>
          <w:rFonts w:ascii="Tahoma" w:hAnsi="Tahoma" w:cs="Tahoma"/>
        </w:rPr>
        <w:t>- Android SDK v23</w:t>
      </w:r>
    </w:p>
    <w:p w14:paraId="6DA57685" w14:textId="77777777" w:rsidR="0069432D" w:rsidRPr="0069432D" w:rsidRDefault="0069432D" w:rsidP="0069432D">
      <w:pPr>
        <w:tabs>
          <w:tab w:val="left" w:pos="1500"/>
        </w:tabs>
        <w:rPr>
          <w:rFonts w:ascii="Tahoma" w:hAnsi="Tahoma" w:cs="Tahoma"/>
        </w:rPr>
      </w:pPr>
      <w:r w:rsidRPr="0069432D">
        <w:rPr>
          <w:rFonts w:ascii="Tahoma" w:hAnsi="Tahoma" w:cs="Tahoma"/>
        </w:rPr>
        <w:t>- Android Build Tools v23.0.2</w:t>
      </w:r>
    </w:p>
    <w:p w14:paraId="1A532DAC" w14:textId="77777777" w:rsidR="0069432D" w:rsidRDefault="0069432D" w:rsidP="0069432D">
      <w:pPr>
        <w:tabs>
          <w:tab w:val="left" w:pos="1500"/>
        </w:tabs>
        <w:rPr>
          <w:rFonts w:ascii="Tahoma" w:hAnsi="Tahoma" w:cs="Tahoma"/>
        </w:rPr>
      </w:pPr>
      <w:r w:rsidRPr="0069432D">
        <w:rPr>
          <w:rFonts w:ascii="Tahoma" w:hAnsi="Tahoma" w:cs="Tahoma"/>
        </w:rPr>
        <w:t>- Android Support Repository</w:t>
      </w:r>
      <w:r w:rsidRPr="0069432D">
        <w:rPr>
          <w:rFonts w:ascii="Tahoma" w:hAnsi="Tahoma" w:cs="Tahoma"/>
        </w:rPr>
        <w:t xml:space="preserve"> </w:t>
      </w:r>
    </w:p>
    <w:p w14:paraId="24563B5B" w14:textId="5826F0D1" w:rsidR="00B07479" w:rsidRPr="0069432D" w:rsidRDefault="00970C3D" w:rsidP="004225D6">
      <w:pPr>
        <w:tabs>
          <w:tab w:val="left" w:pos="1500"/>
        </w:tabs>
      </w:pPr>
      <w:hyperlink r:id="rId16" w:history="1">
        <w:r w:rsidRPr="00970C3D">
          <w:rPr>
            <w:rStyle w:val="Hyperlink"/>
          </w:rPr>
          <w:t>http://developer.android.com/intl/vi/sdk/index.html</w:t>
        </w:r>
      </w:hyperlink>
    </w:p>
    <w:p w14:paraId="0C69A67F" w14:textId="614373DA" w:rsidR="004225D6" w:rsidRPr="00F7054F" w:rsidRDefault="004225D6" w:rsidP="004225D6">
      <w:pPr>
        <w:pStyle w:val="Heading2Numbered"/>
        <w:numPr>
          <w:ilvl w:val="1"/>
          <w:numId w:val="40"/>
        </w:numPr>
        <w:spacing w:line="360" w:lineRule="auto"/>
        <w:ind w:left="766" w:hanging="766"/>
        <w:rPr>
          <w:rFonts w:ascii="Tahoma" w:hAnsi="Tahoma" w:cs="Tahoma"/>
          <w:sz w:val="22"/>
          <w:szCs w:val="22"/>
        </w:rPr>
      </w:pPr>
      <w:bookmarkStart w:id="12" w:name="_Toc279760687"/>
      <w:r w:rsidRPr="00F7054F">
        <w:rPr>
          <w:rFonts w:ascii="Tahoma" w:hAnsi="Tahoma" w:cs="Tahoma"/>
          <w:sz w:val="22"/>
          <w:szCs w:val="22"/>
        </w:rPr>
        <w:t>Environments</w:t>
      </w:r>
      <w:bookmarkEnd w:id="12"/>
    </w:p>
    <w:p w14:paraId="4C250EA2" w14:textId="068091EF" w:rsidR="004225D6" w:rsidRPr="00F7054F" w:rsidRDefault="00335E48" w:rsidP="004225D6">
      <w:pPr>
        <w:rPr>
          <w:rFonts w:ascii="Tahoma" w:hAnsi="Tahoma" w:cs="Tahoma"/>
        </w:rPr>
      </w:pPr>
      <w:r>
        <w:rPr>
          <w:rFonts w:ascii="Tahoma" w:hAnsi="Tahoma" w:cs="Tahoma"/>
        </w:rPr>
        <w:t>Windows 7</w:t>
      </w:r>
      <w:r w:rsidR="00970C3D">
        <w:rPr>
          <w:rFonts w:ascii="Tahoma" w:hAnsi="Tahoma" w:cs="Tahoma"/>
        </w:rPr>
        <w:t xml:space="preserve"> and Mac OSX</w:t>
      </w:r>
      <w:r w:rsidR="004225D6" w:rsidRPr="00F7054F">
        <w:rPr>
          <w:rFonts w:ascii="Tahoma" w:hAnsi="Tahoma" w:cs="Tahoma"/>
        </w:rPr>
        <w:t>.</w:t>
      </w:r>
    </w:p>
    <w:p w14:paraId="4925A113" w14:textId="4662155E" w:rsidR="00BE079E" w:rsidRDefault="004225D6" w:rsidP="003D127E">
      <w:pPr>
        <w:pStyle w:val="Heading2Numbered"/>
        <w:numPr>
          <w:ilvl w:val="1"/>
          <w:numId w:val="40"/>
        </w:numPr>
        <w:spacing w:line="360" w:lineRule="auto"/>
        <w:ind w:left="766" w:hanging="766"/>
        <w:rPr>
          <w:rFonts w:ascii="Tahoma" w:hAnsi="Tahoma" w:cs="Tahoma"/>
          <w:sz w:val="22"/>
          <w:szCs w:val="22"/>
        </w:rPr>
      </w:pPr>
      <w:bookmarkStart w:id="13" w:name="_Toc279760688"/>
      <w:r w:rsidRPr="00F7054F">
        <w:rPr>
          <w:rFonts w:ascii="Tahoma" w:hAnsi="Tahoma" w:cs="Tahoma"/>
          <w:sz w:val="22"/>
          <w:szCs w:val="22"/>
        </w:rPr>
        <w:t>Build source codes</w:t>
      </w:r>
      <w:r>
        <w:rPr>
          <w:rFonts w:ascii="Tahoma" w:hAnsi="Tahoma" w:cs="Tahoma"/>
          <w:sz w:val="22"/>
          <w:szCs w:val="22"/>
        </w:rPr>
        <w:t xml:space="preserve"> and execute application</w:t>
      </w:r>
      <w:bookmarkEnd w:id="13"/>
    </w:p>
    <w:p w14:paraId="749F2D28" w14:textId="3CC90F05" w:rsidR="00AE7D0B" w:rsidRDefault="00AE7D0B" w:rsidP="00AE7D0B">
      <w:r>
        <w:t xml:space="preserve">This </w:t>
      </w:r>
      <w:r>
        <w:t>App</w:t>
      </w:r>
      <w:r>
        <w:t xml:space="preserve"> uses the Gradle build system. To build this project, use the</w:t>
      </w:r>
    </w:p>
    <w:p w14:paraId="586EA4A2" w14:textId="199453C4" w:rsidR="00AE7D0B" w:rsidRPr="00AE7D0B" w:rsidRDefault="00AE7D0B" w:rsidP="00AE7D0B">
      <w:r>
        <w:t>"gradlew build" command or use "Import Project" in Android Studio.</w:t>
      </w:r>
    </w:p>
    <w:p w14:paraId="3935C19F" w14:textId="6142578D" w:rsidR="005C4A8F" w:rsidRPr="00271CF9" w:rsidRDefault="005C4A8F" w:rsidP="005C4A8F">
      <w:pPr>
        <w:rPr>
          <w:rFonts w:ascii="Tahoma" w:hAnsi="Tahoma" w:cs="Tahoma"/>
          <w:u w:val="single"/>
        </w:rPr>
      </w:pPr>
      <w:r w:rsidRPr="00271CF9">
        <w:rPr>
          <w:rFonts w:ascii="Tahoma" w:hAnsi="Tahoma" w:cs="Tahoma"/>
          <w:u w:val="single"/>
        </w:rPr>
        <w:t>Import folder projects</w:t>
      </w:r>
    </w:p>
    <w:p w14:paraId="242B4F32" w14:textId="25B1E83A" w:rsidR="00041C7A" w:rsidRDefault="003D127E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n-US" w:eastAsia="en-US"/>
        </w:rPr>
        <w:drawing>
          <wp:inline distT="0" distB="0" distL="0" distR="0" wp14:anchorId="3526C98B" wp14:editId="10F914CD">
            <wp:extent cx="5717540" cy="40442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7540" cy="4044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41C7A">
        <w:rPr>
          <w:rFonts w:ascii="Tahoma" w:hAnsi="Tahoma" w:cs="Tahoma"/>
        </w:rPr>
        <w:br w:type="page"/>
      </w:r>
    </w:p>
    <w:p w14:paraId="672EAA15" w14:textId="263396C2" w:rsidR="004225D6" w:rsidRPr="00BE079E" w:rsidRDefault="004225D6" w:rsidP="004225D6">
      <w:pPr>
        <w:rPr>
          <w:rFonts w:ascii="Tahoma" w:hAnsi="Tahoma" w:cs="Tahoma"/>
          <w:u w:val="single"/>
        </w:rPr>
      </w:pPr>
      <w:r w:rsidRPr="00BE079E">
        <w:rPr>
          <w:rFonts w:ascii="Tahoma" w:hAnsi="Tahoma" w:cs="Tahoma"/>
          <w:u w:val="single"/>
        </w:rPr>
        <w:lastRenderedPageBreak/>
        <w:t>Structure Folder Project</w:t>
      </w:r>
    </w:p>
    <w:p w14:paraId="043FD2EE" w14:textId="06590295" w:rsidR="004225D6" w:rsidRDefault="001876D6" w:rsidP="004225D6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n-US" w:eastAsia="en-US"/>
        </w:rPr>
        <w:drawing>
          <wp:inline distT="0" distB="0" distL="0" distR="0" wp14:anchorId="0F97E4F8" wp14:editId="5A6516E6">
            <wp:extent cx="3122930" cy="461518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461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BAC23" w14:textId="77777777" w:rsidR="004225D6" w:rsidRDefault="004225D6" w:rsidP="004225D6">
      <w:pPr>
        <w:rPr>
          <w:rFonts w:ascii="Tahoma" w:hAnsi="Tahoma" w:cs="Tahoma"/>
        </w:rPr>
      </w:pPr>
    </w:p>
    <w:p w14:paraId="5D73E14B" w14:textId="77777777" w:rsidR="004053C9" w:rsidRDefault="004053C9">
      <w:pPr>
        <w:rPr>
          <w:rFonts w:ascii="Tahoma" w:hAnsi="Tahoma" w:cs="Tahoma"/>
        </w:rPr>
      </w:pPr>
      <w:r>
        <w:rPr>
          <w:rFonts w:ascii="Tahoma" w:hAnsi="Tahoma" w:cs="Tahoma"/>
        </w:rPr>
        <w:br w:type="page"/>
      </w:r>
    </w:p>
    <w:p w14:paraId="4C576C9E" w14:textId="4E4F90D4" w:rsidR="004225D6" w:rsidRPr="009C2889" w:rsidRDefault="004225D6" w:rsidP="004225D6">
      <w:pPr>
        <w:rPr>
          <w:rFonts w:ascii="Tahoma" w:hAnsi="Tahoma" w:cs="Tahoma"/>
          <w:u w:val="single"/>
        </w:rPr>
      </w:pPr>
      <w:r w:rsidRPr="009C2889">
        <w:rPr>
          <w:rFonts w:ascii="Tahoma" w:hAnsi="Tahoma" w:cs="Tahoma"/>
          <w:u w:val="single"/>
        </w:rPr>
        <w:lastRenderedPageBreak/>
        <w:t>Build &amp; Run Android Application</w:t>
      </w:r>
    </w:p>
    <w:p w14:paraId="50EEC230" w14:textId="22313925" w:rsidR="004225D6" w:rsidRDefault="00411250" w:rsidP="004225D6">
      <w:pPr>
        <w:rPr>
          <w:rFonts w:ascii="Tahoma" w:hAnsi="Tahoma" w:cs="Tahoma"/>
        </w:rPr>
      </w:pPr>
      <w:r>
        <w:rPr>
          <w:rFonts w:ascii="Tahoma" w:hAnsi="Tahoma" w:cs="Tahoma"/>
          <w:noProof/>
          <w:lang w:val="en-US" w:eastAsia="en-US"/>
        </w:rPr>
        <w:drawing>
          <wp:inline distT="0" distB="0" distL="0" distR="0" wp14:anchorId="0116D215" wp14:editId="1A2F4330">
            <wp:extent cx="5710555" cy="3062605"/>
            <wp:effectExtent l="0" t="0" r="4445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0555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2A69FA" w14:textId="2F6F0FEC" w:rsidR="00C008E1" w:rsidRDefault="00C008E1" w:rsidP="004225D6">
      <w:pPr>
        <w:rPr>
          <w:rFonts w:ascii="Tahoma" w:hAnsi="Tahoma" w:cs="Tahoma"/>
        </w:rPr>
      </w:pPr>
      <w:r>
        <w:rPr>
          <w:rFonts w:ascii="Tahoma" w:hAnsi="Tahoma" w:cs="Tahoma"/>
          <w:u w:val="single"/>
        </w:rPr>
        <w:t>Class Explain:</w:t>
      </w:r>
    </w:p>
    <w:p w14:paraId="6498E308" w14:textId="77777777" w:rsidR="00ED2C0E" w:rsidRDefault="00C008E1">
      <w:pPr>
        <w:rPr>
          <w:rFonts w:ascii="Tahoma" w:hAnsi="Tahoma" w:cs="Tahoma"/>
        </w:rPr>
      </w:pPr>
      <w:r w:rsidRPr="00C008E1">
        <w:rPr>
          <w:rFonts w:ascii="Tahoma" w:hAnsi="Tahoma" w:cs="Tahoma"/>
        </w:rPr>
        <w:t>SettingActivity</w:t>
      </w:r>
      <w:r>
        <w:rPr>
          <w:rFonts w:ascii="Tahoma" w:hAnsi="Tahoma" w:cs="Tahoma"/>
        </w:rPr>
        <w:t>.java =&gt; funtion  Option Setting</w:t>
      </w:r>
      <w:r w:rsidR="00ED2C0E">
        <w:rPr>
          <w:rFonts w:ascii="Tahoma" w:hAnsi="Tahoma" w:cs="Tahoma"/>
        </w:rPr>
        <w:t>.</w:t>
      </w:r>
    </w:p>
    <w:p w14:paraId="459F6ABA" w14:textId="77777777" w:rsidR="00A605C3" w:rsidRDefault="00ED2C0E">
      <w:pPr>
        <w:rPr>
          <w:rFonts w:ascii="Tahoma" w:hAnsi="Tahoma" w:cs="Tahoma"/>
        </w:rPr>
      </w:pPr>
      <w:r w:rsidRPr="00ED2C0E">
        <w:rPr>
          <w:rFonts w:ascii="Tahoma" w:hAnsi="Tahoma" w:cs="Tahoma"/>
        </w:rPr>
        <w:t xml:space="preserve">PreferenceHelper </w:t>
      </w:r>
      <w:r>
        <w:rPr>
          <w:rFonts w:ascii="Tahoma" w:hAnsi="Tahoma" w:cs="Tahoma"/>
        </w:rPr>
        <w:t xml:space="preserve">.java =&gt; </w:t>
      </w:r>
      <w:r w:rsidR="00BB228E">
        <w:rPr>
          <w:rFonts w:ascii="Tahoma" w:hAnsi="Tahoma" w:cs="Tahoma"/>
        </w:rPr>
        <w:t xml:space="preserve">Get  Font or Back </w:t>
      </w:r>
      <w:r>
        <w:rPr>
          <w:rFonts w:ascii="Tahoma" w:hAnsi="Tahoma" w:cs="Tahoma"/>
        </w:rPr>
        <w:t>Camera</w:t>
      </w:r>
    </w:p>
    <w:p w14:paraId="33AC852B" w14:textId="0FE58B9E" w:rsidR="00171C6D" w:rsidRDefault="00A605C3">
      <w:pPr>
        <w:rPr>
          <w:rFonts w:ascii="Tahoma" w:hAnsi="Tahoma" w:cs="Tahoma"/>
        </w:rPr>
      </w:pPr>
      <w:r w:rsidRPr="00A605C3">
        <w:rPr>
          <w:rFonts w:ascii="Tahoma" w:hAnsi="Tahoma" w:cs="Tahoma"/>
        </w:rPr>
        <w:t>DiscreteSeekBar</w:t>
      </w:r>
      <w:r>
        <w:rPr>
          <w:rFonts w:ascii="Tahoma" w:hAnsi="Tahoma" w:cs="Tahoma"/>
        </w:rPr>
        <w:t xml:space="preserve">.java and folder </w:t>
      </w:r>
      <w:r w:rsidRPr="00A605C3">
        <w:rPr>
          <w:rFonts w:ascii="Tahoma" w:hAnsi="Tahoma" w:cs="Tahoma"/>
        </w:rPr>
        <w:t xml:space="preserve">internal </w:t>
      </w:r>
      <w:r>
        <w:rPr>
          <w:rFonts w:ascii="Tahoma" w:hAnsi="Tahoma" w:cs="Tahoma"/>
        </w:rPr>
        <w:t xml:space="preserve">=&gt; </w:t>
      </w:r>
      <w:r w:rsidR="00477481">
        <w:rPr>
          <w:rFonts w:ascii="Tahoma" w:hAnsi="Tahoma" w:cs="Tahoma"/>
        </w:rPr>
        <w:t>UI S</w:t>
      </w:r>
      <w:r w:rsidR="00934FE3">
        <w:rPr>
          <w:rFonts w:ascii="Tahoma" w:hAnsi="Tahoma" w:cs="Tahoma"/>
        </w:rPr>
        <w:t>eeker b</w:t>
      </w:r>
      <w:r>
        <w:rPr>
          <w:rFonts w:ascii="Tahoma" w:hAnsi="Tahoma" w:cs="Tahoma"/>
        </w:rPr>
        <w:t>ar button</w:t>
      </w:r>
    </w:p>
    <w:p w14:paraId="1257987E" w14:textId="77777777" w:rsidR="00247277" w:rsidRDefault="00171C6D">
      <w:pPr>
        <w:rPr>
          <w:rFonts w:ascii="Tahoma" w:hAnsi="Tahoma" w:cs="Tahoma"/>
        </w:rPr>
      </w:pPr>
      <w:r w:rsidRPr="00171C6D">
        <w:rPr>
          <w:rFonts w:ascii="Tahoma" w:hAnsi="Tahoma" w:cs="Tahoma"/>
        </w:rPr>
        <w:t>Camera2VideoFragment</w:t>
      </w:r>
      <w:r>
        <w:rPr>
          <w:rFonts w:ascii="Tahoma" w:hAnsi="Tahoma" w:cs="Tahoma"/>
        </w:rPr>
        <w:t xml:space="preserve">.java =&gt; </w:t>
      </w:r>
      <w:r w:rsidR="00405923">
        <w:rPr>
          <w:rFonts w:ascii="Tahoma" w:hAnsi="Tahoma" w:cs="Tahoma"/>
        </w:rPr>
        <w:t>Main class with all f</w:t>
      </w:r>
      <w:r>
        <w:rPr>
          <w:rFonts w:ascii="Tahoma" w:hAnsi="Tahoma" w:cs="Tahoma"/>
        </w:rPr>
        <w:t>untion</w:t>
      </w:r>
    </w:p>
    <w:p w14:paraId="69FB8DA2" w14:textId="770B78AF" w:rsidR="004053C9" w:rsidRDefault="004E47DC">
      <w:pPr>
        <w:rPr>
          <w:rFonts w:ascii="Tahoma" w:hAnsi="Tahoma" w:cs="Tahoma"/>
        </w:rPr>
      </w:pPr>
      <w:bookmarkStart w:id="14" w:name="_GoBack"/>
      <w:bookmarkEnd w:id="14"/>
      <w:r>
        <w:rPr>
          <w:rFonts w:ascii="Tahoma" w:hAnsi="Tahoma" w:cs="Tahoma"/>
        </w:rPr>
        <w:t>:</w:t>
      </w:r>
      <w:r w:rsidR="004053C9">
        <w:rPr>
          <w:rFonts w:ascii="Tahoma" w:hAnsi="Tahoma" w:cs="Tahoma"/>
        </w:rPr>
        <w:br w:type="page"/>
      </w:r>
    </w:p>
    <w:p w14:paraId="4A45CC56" w14:textId="3FF498AA" w:rsidR="004225D6" w:rsidRDefault="004225D6" w:rsidP="004225D6">
      <w:pPr>
        <w:rPr>
          <w:rFonts w:ascii="Tahoma" w:hAnsi="Tahoma" w:cs="Tahoma"/>
        </w:rPr>
      </w:pPr>
    </w:p>
    <w:p w14:paraId="1279B26D" w14:textId="3084C9E8" w:rsidR="001A0152" w:rsidRPr="004225D6" w:rsidRDefault="001A0152" w:rsidP="004225D6"/>
    <w:sectPr w:rsidR="001A0152" w:rsidRPr="004225D6" w:rsidSect="0043011B">
      <w:footerReference w:type="default" r:id="rId20"/>
      <w:pgSz w:w="11907" w:h="16840" w:code="9"/>
      <w:pgMar w:top="1440" w:right="1440" w:bottom="1440" w:left="1463" w:header="709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C6E937" w14:textId="77777777" w:rsidR="00941A2C" w:rsidRDefault="00941A2C">
      <w:r>
        <w:separator/>
      </w:r>
    </w:p>
  </w:endnote>
  <w:endnote w:type="continuationSeparator" w:id="0">
    <w:p w14:paraId="6A18A57A" w14:textId="77777777" w:rsidR="00941A2C" w:rsidRDefault="00941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egoe Condensed">
    <w:charset w:val="00"/>
    <w:family w:val="swiss"/>
    <w:pitch w:val="variable"/>
    <w:sig w:usb0="00000287" w:usb1="00000000" w:usb2="00000000" w:usb3="00000000" w:csb0="0000009F" w:csb1="00000000"/>
  </w:font>
  <w:font w:name="Segoe">
    <w:altName w:val="Arial"/>
    <w:charset w:val="00"/>
    <w:family w:val="swiss"/>
    <w:pitch w:val="variable"/>
    <w:sig w:usb0="00000001" w:usb1="00000000" w:usb2="00000000" w:usb3="00000000" w:csb0="0000009B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29BCC8" w14:textId="77777777" w:rsidR="004225D6" w:rsidRPr="00A045D7" w:rsidRDefault="004225D6" w:rsidP="00A108BA">
    <w:pPr>
      <w:pStyle w:val="Footer"/>
      <w:ind w:right="-567"/>
      <w:jc w:val="right"/>
    </w:pPr>
  </w:p>
  <w:p w14:paraId="1E3C1342" w14:textId="77777777" w:rsidR="004225D6" w:rsidRPr="00A045D7" w:rsidRDefault="004225D6" w:rsidP="00A108BA">
    <w:pPr>
      <w:pStyle w:val="Footer"/>
      <w:ind w:right="-567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0B35FE" w14:textId="77777777" w:rsidR="004225D6" w:rsidRPr="0043011B" w:rsidRDefault="004225D6" w:rsidP="0043011B">
    <w:pPr>
      <w:pStyle w:val="Footer"/>
      <w:pBdr>
        <w:top w:val="single" w:sz="4" w:space="1" w:color="auto"/>
      </w:pBdr>
      <w:jc w:val="right"/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</w:pPr>
    <w:r w:rsidRPr="0043011B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t xml:space="preserve">Page </w:t>
    </w:r>
    <w:r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fldChar w:fldCharType="begin"/>
    </w:r>
    <w:r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instrText xml:space="preserve"> PAGE  \* Arabic  \* MERGEFORMAT </w:instrText>
    </w:r>
    <w:r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fldChar w:fldCharType="separate"/>
    </w:r>
    <w:r w:rsidR="004E47DC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t>2</w:t>
    </w:r>
    <w:r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4225D6" w:rsidRPr="00A045D7" w14:paraId="1242B8EA" w14:textId="77777777" w:rsidTr="00A108BA">
      <w:tc>
        <w:tcPr>
          <w:tcW w:w="2088" w:type="dxa"/>
        </w:tcPr>
        <w:p w14:paraId="0D230DAC" w14:textId="77777777" w:rsidR="004225D6" w:rsidRPr="00A045D7" w:rsidRDefault="004225D6" w:rsidP="00A108BA">
          <w:pPr>
            <w:pStyle w:val="Footer"/>
            <w:ind w:left="-180"/>
          </w:pPr>
        </w:p>
      </w:tc>
      <w:tc>
        <w:tcPr>
          <w:tcW w:w="7200" w:type="dxa"/>
        </w:tcPr>
        <w:p w14:paraId="14D0330A" w14:textId="77777777" w:rsidR="004225D6" w:rsidRPr="00124DD6" w:rsidRDefault="004225D6" w:rsidP="00A108BA">
          <w:pPr>
            <w:pStyle w:val="FooterSmall"/>
          </w:pPr>
        </w:p>
      </w:tc>
    </w:tr>
  </w:tbl>
  <w:p w14:paraId="24BC97EA" w14:textId="77777777" w:rsidR="004225D6" w:rsidRPr="00124DD6" w:rsidRDefault="004225D6" w:rsidP="00A108BA">
    <w:pPr>
      <w:pStyle w:val="FooterSmal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A73B10" w14:textId="77777777" w:rsidR="00366A5E" w:rsidRPr="0043011B" w:rsidRDefault="00366A5E" w:rsidP="006B44E6">
    <w:pPr>
      <w:pStyle w:val="Footer"/>
      <w:pBdr>
        <w:top w:val="single" w:sz="4" w:space="1" w:color="auto"/>
      </w:pBdr>
      <w:jc w:val="right"/>
      <w:rPr>
        <w:rStyle w:val="PageNumber"/>
        <w:rFonts w:ascii="Tahoma" w:eastAsia="MS Mincho" w:hAnsi="Tahoma" w:cs="Tahoma"/>
        <w:noProof/>
        <w:sz w:val="20"/>
        <w:szCs w:val="20"/>
        <w:lang w:val="en-US"/>
      </w:rPr>
    </w:pPr>
    <w:r w:rsidRPr="0043011B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t xml:space="preserve">Page </w:t>
    </w:r>
    <w:r w:rsidRPr="0043011B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fldChar w:fldCharType="begin"/>
    </w:r>
    <w:r w:rsidRPr="0043011B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instrText xml:space="preserve"> PAGE  \* Arabic  \* MERGEFORMAT </w:instrText>
    </w:r>
    <w:r w:rsidRPr="0043011B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fldChar w:fldCharType="separate"/>
    </w:r>
    <w:r w:rsidR="004E47DC">
      <w:rPr>
        <w:rStyle w:val="PageNumber"/>
        <w:rFonts w:ascii="Tahoma" w:eastAsia="MS Mincho" w:hAnsi="Tahoma" w:cs="Tahoma"/>
        <w:noProof/>
        <w:sz w:val="20"/>
        <w:szCs w:val="20"/>
        <w:lang w:val="en-US" w:eastAsia="en-US"/>
      </w:rPr>
      <w:t>7</w:t>
    </w:r>
    <w:r w:rsidRPr="0043011B">
      <w:rPr>
        <w:rStyle w:val="PageNumber"/>
        <w:rFonts w:ascii="Tahoma" w:eastAsia="MS Mincho" w:hAnsi="Tahoma" w:cs="Tahoma"/>
        <w:sz w:val="20"/>
        <w:szCs w:val="20"/>
        <w:lang w:val="en-US" w:eastAsia="en-US"/>
      </w:rPr>
      <w:fldChar w:fldCharType="end"/>
    </w:r>
  </w:p>
  <w:tbl>
    <w:tblPr>
      <w:tblW w:w="9288" w:type="dxa"/>
      <w:tblInd w:w="-227" w:type="dxa"/>
      <w:tblLayout w:type="fixed"/>
      <w:tblLook w:val="01E0" w:firstRow="1" w:lastRow="1" w:firstColumn="1" w:lastColumn="1" w:noHBand="0" w:noVBand="0"/>
    </w:tblPr>
    <w:tblGrid>
      <w:gridCol w:w="2088"/>
      <w:gridCol w:w="7200"/>
    </w:tblGrid>
    <w:tr w:rsidR="00366A5E" w:rsidRPr="0014683E" w14:paraId="5ED43838" w14:textId="77777777" w:rsidTr="00FD07E4">
      <w:tc>
        <w:tcPr>
          <w:tcW w:w="2088" w:type="dxa"/>
        </w:tcPr>
        <w:p w14:paraId="4391C248" w14:textId="77777777" w:rsidR="00366A5E" w:rsidRPr="0014683E" w:rsidRDefault="00366A5E" w:rsidP="000650F3">
          <w:pPr>
            <w:pStyle w:val="Footer"/>
            <w:ind w:left="-180"/>
          </w:pPr>
        </w:p>
      </w:tc>
      <w:tc>
        <w:tcPr>
          <w:tcW w:w="7200" w:type="dxa"/>
        </w:tcPr>
        <w:p w14:paraId="49D72C88" w14:textId="77777777" w:rsidR="00366A5E" w:rsidRPr="0014683E" w:rsidRDefault="00366A5E" w:rsidP="006B44E6">
          <w:pPr>
            <w:pStyle w:val="FooterSmall"/>
          </w:pPr>
        </w:p>
      </w:tc>
    </w:tr>
  </w:tbl>
  <w:p w14:paraId="0E7D9BE1" w14:textId="77777777" w:rsidR="00366A5E" w:rsidRPr="00D33689" w:rsidRDefault="00366A5E" w:rsidP="006B44E6">
    <w:pPr>
      <w:pStyle w:val="FooterSmal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9CB59C" w14:textId="77777777" w:rsidR="00941A2C" w:rsidRDefault="00941A2C">
      <w:r>
        <w:separator/>
      </w:r>
    </w:p>
  </w:footnote>
  <w:footnote w:type="continuationSeparator" w:id="0">
    <w:p w14:paraId="2C203049" w14:textId="77777777" w:rsidR="00941A2C" w:rsidRDefault="00941A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6FBC4E" w14:textId="3D257BE5" w:rsidR="004225D6" w:rsidRPr="0005453E" w:rsidRDefault="005B54E8" w:rsidP="002B6052">
    <w:pPr>
      <w:pStyle w:val="Header"/>
      <w:pBdr>
        <w:bottom w:val="single" w:sz="4" w:space="1" w:color="auto"/>
      </w:pBdr>
      <w:tabs>
        <w:tab w:val="left" w:pos="-270"/>
        <w:tab w:val="left" w:pos="0"/>
        <w:tab w:val="left" w:pos="270"/>
        <w:tab w:val="left" w:pos="720"/>
      </w:tabs>
      <w:spacing w:before="120" w:line="240" w:lineRule="auto"/>
      <w:ind w:right="14"/>
      <w:jc w:val="left"/>
      <w:rPr>
        <w:rFonts w:ascii="Tahoma" w:hAnsi="Tahoma" w:cs="Tahoma"/>
      </w:rPr>
    </w:pPr>
    <w:r>
      <w:rPr>
        <w:rFonts w:cs="Tahoma"/>
      </w:rPr>
      <w:t>ShutterSpeedManualVideo2016</w:t>
    </w:r>
    <w:r w:rsidRPr="00BD3C7F">
      <w:rPr>
        <w:rFonts w:cs="Tahoma"/>
      </w:rPr>
      <w:t xml:space="preserve"> </w:t>
    </w:r>
    <w:r>
      <w:rPr>
        <w:rFonts w:cs="Tahoma"/>
      </w:rPr>
      <w:t>_Deployment</w:t>
    </w:r>
    <w:r>
      <w:rPr>
        <w:rFonts w:cs="Tahoma"/>
      </w:rPr>
      <w:t>Guide_v1.0</w:t>
    </w:r>
    <w:r w:rsidR="004225D6" w:rsidRPr="0005453E">
      <w:rPr>
        <w:rFonts w:ascii="Tahoma" w:eastAsiaTheme="minorEastAsia" w:hAnsi="Tahoma" w:cs="Tahoma"/>
      </w:rPr>
      <w:t xml:space="preserve">    </w:t>
    </w:r>
    <w:r w:rsidR="004225D6">
      <w:rPr>
        <w:rFonts w:ascii="Tahoma" w:eastAsiaTheme="minorEastAsia" w:hAnsi="Tahoma" w:cs="Tahoma"/>
      </w:rPr>
      <w:t xml:space="preserve">  </w:t>
    </w:r>
    <w:r w:rsidR="004225D6" w:rsidRPr="0005453E">
      <w:rPr>
        <w:rFonts w:ascii="Tahoma" w:eastAsiaTheme="minorEastAsia" w:hAnsi="Tahoma" w:cs="Tahoma"/>
      </w:rPr>
      <w:t xml:space="preserve">             </w:t>
    </w:r>
    <w:r w:rsidR="004225D6">
      <w:rPr>
        <w:rFonts w:ascii="Tahoma" w:eastAsiaTheme="minorEastAsia" w:hAnsi="Tahoma" w:cs="Tahoma"/>
      </w:rPr>
      <w:t xml:space="preserve">                       </w:t>
    </w:r>
    <w:r w:rsidR="004225D6" w:rsidRPr="0005453E">
      <w:rPr>
        <w:rFonts w:ascii="Tahoma" w:eastAsiaTheme="minorEastAsia" w:hAnsi="Tahoma" w:cs="Tahoma"/>
      </w:rPr>
      <w:t xml:space="preserve">                                </w:t>
    </w:r>
    <w:r w:rsidR="004225D6">
      <w:rPr>
        <w:rFonts w:ascii="Tahoma" w:eastAsiaTheme="minorEastAsia" w:hAnsi="Tahoma" w:cs="Tahoma"/>
      </w:rPr>
      <w:t xml:space="preserve">     </w:t>
    </w:r>
    <w:r w:rsidR="004225D6" w:rsidRPr="0005453E">
      <w:rPr>
        <w:rFonts w:ascii="Tahoma" w:eastAsiaTheme="minorEastAsia" w:hAnsi="Tahoma" w:cs="Tahoma"/>
      </w:rPr>
      <w:t xml:space="preserve">       </w:t>
    </w:r>
    <w:r w:rsidR="004225D6">
      <w:rPr>
        <w:rFonts w:ascii="Tahoma" w:eastAsiaTheme="minorEastAsia" w:hAnsi="Tahoma" w:cs="Tahoma"/>
      </w:rPr>
      <w:t xml:space="preserve">   v1.0</w:t>
    </w:r>
    <w:r w:rsidR="004225D6" w:rsidRPr="0005453E">
      <w:rPr>
        <w:rFonts w:ascii="Tahoma" w:eastAsiaTheme="minorEastAsia" w:hAnsi="Tahoma" w:cs="Tahoma"/>
      </w:rPr>
      <w:t xml:space="preserve">                          </w:t>
    </w:r>
    <w:r w:rsidR="004225D6" w:rsidRPr="0005453E">
      <w:rPr>
        <w:rFonts w:ascii="Tahoma" w:hAnsi="Tahoma" w:cs="Tahoma"/>
      </w:rPr>
      <w:t xml:space="preserve">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704C90E2"/>
    <w:lvl w:ilvl="0">
      <w:start w:val="1"/>
      <w:numFmt w:val="bullet"/>
      <w:pStyle w:val="ListBullet2"/>
      <w:lvlText w:val=""/>
      <w:lvlJc w:val="left"/>
      <w:pPr>
        <w:ind w:left="643" w:hanging="360"/>
      </w:pPr>
      <w:rPr>
        <w:rFonts w:ascii="Wingdings" w:hAnsi="Wingdings" w:cs="Wingdings" w:hint="default"/>
        <w:color w:val="4F81BD" w:themeColor="accent1"/>
      </w:rPr>
    </w:lvl>
  </w:abstractNum>
  <w:abstractNum w:abstractNumId="1" w15:restartNumberingAfterBreak="0">
    <w:nsid w:val="00A203FA"/>
    <w:multiLevelType w:val="hybridMultilevel"/>
    <w:tmpl w:val="9B86E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3421C7"/>
    <w:multiLevelType w:val="hybridMultilevel"/>
    <w:tmpl w:val="5E369058"/>
    <w:lvl w:ilvl="0" w:tplc="90DCB250">
      <w:start w:val="2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9652A"/>
    <w:multiLevelType w:val="hybridMultilevel"/>
    <w:tmpl w:val="AA46C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16AA0"/>
    <w:multiLevelType w:val="hybridMultilevel"/>
    <w:tmpl w:val="ACD857B0"/>
    <w:lvl w:ilvl="0" w:tplc="719024D6">
      <w:start w:val="27"/>
      <w:numFmt w:val="bullet"/>
      <w:lvlText w:val="-"/>
      <w:lvlJc w:val="left"/>
      <w:pPr>
        <w:ind w:left="37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5" w15:restartNumberingAfterBreak="0">
    <w:nsid w:val="17D74363"/>
    <w:multiLevelType w:val="multilevel"/>
    <w:tmpl w:val="D6C25250"/>
    <w:lvl w:ilvl="0">
      <w:start w:val="1"/>
      <w:numFmt w:val="bullet"/>
      <w:lvlText w:val=""/>
      <w:lvlJc w:val="left"/>
      <w:pPr>
        <w:ind w:left="0" w:hanging="539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C7F783C"/>
    <w:multiLevelType w:val="hybridMultilevel"/>
    <w:tmpl w:val="72906B42"/>
    <w:lvl w:ilvl="0" w:tplc="3B2C772C">
      <w:numFmt w:val="bullet"/>
      <w:lvlText w:val="-"/>
      <w:lvlJc w:val="left"/>
      <w:pPr>
        <w:tabs>
          <w:tab w:val="num" w:pos="921"/>
        </w:tabs>
        <w:ind w:left="921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641"/>
        </w:tabs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61"/>
        </w:tabs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81"/>
        </w:tabs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01"/>
        </w:tabs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21"/>
        </w:tabs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41"/>
        </w:tabs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61"/>
        </w:tabs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81"/>
        </w:tabs>
        <w:ind w:left="6681" w:hanging="360"/>
      </w:pPr>
      <w:rPr>
        <w:rFonts w:ascii="Wingdings" w:hAnsi="Wingdings" w:hint="default"/>
      </w:rPr>
    </w:lvl>
  </w:abstractNum>
  <w:abstractNum w:abstractNumId="7" w15:restartNumberingAfterBreak="0">
    <w:nsid w:val="23830CC4"/>
    <w:multiLevelType w:val="hybridMultilevel"/>
    <w:tmpl w:val="B81EC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B87FAB"/>
    <w:multiLevelType w:val="multilevel"/>
    <w:tmpl w:val="92A8D828"/>
    <w:styleLink w:val="Bullets"/>
    <w:lvl w:ilvl="0">
      <w:start w:val="1"/>
      <w:numFmt w:val="bullet"/>
      <w:pStyle w:val="ListBullet"/>
      <w:lvlText w:val=""/>
      <w:lvlJc w:val="left"/>
      <w:pPr>
        <w:ind w:left="714" w:hanging="357"/>
      </w:pPr>
      <w:rPr>
        <w:rFonts w:ascii="Symbol" w:hAnsi="Symbol" w:cs="Times New Roman" w:hint="default"/>
        <w:color w:val="4F81BD" w:themeColor="accent1"/>
        <w:sz w:val="24"/>
        <w:szCs w:val="20"/>
      </w:rPr>
    </w:lvl>
    <w:lvl w:ilvl="1">
      <w:start w:val="1"/>
      <w:numFmt w:val="bullet"/>
      <w:lvlText w:val=""/>
      <w:lvlJc w:val="left"/>
      <w:pPr>
        <w:tabs>
          <w:tab w:val="num" w:pos="1621"/>
        </w:tabs>
        <w:ind w:left="1071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24"/>
        <w:szCs w:val="20"/>
      </w:rPr>
    </w:lvl>
    <w:lvl w:ilvl="2">
      <w:start w:val="1"/>
      <w:numFmt w:val="bullet"/>
      <w:lvlText w:val=""/>
      <w:lvlJc w:val="left"/>
      <w:pPr>
        <w:tabs>
          <w:tab w:val="num" w:pos="1978"/>
        </w:tabs>
        <w:ind w:left="1428" w:hanging="357"/>
      </w:pPr>
      <w:rPr>
        <w:rFonts w:ascii="Symbol" w:hAnsi="Symbol" w:cs="Times New Roman" w:hint="default"/>
        <w:color w:val="4F81BD" w:themeColor="accent1"/>
        <w:sz w:val="20"/>
        <w:szCs w:val="20"/>
      </w:rPr>
    </w:lvl>
    <w:lvl w:ilvl="3">
      <w:start w:val="1"/>
      <w:numFmt w:val="bullet"/>
      <w:lvlText w:val=""/>
      <w:lvlJc w:val="left"/>
      <w:pPr>
        <w:tabs>
          <w:tab w:val="num" w:pos="2335"/>
        </w:tabs>
        <w:ind w:left="1785" w:hanging="35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20"/>
      </w:rPr>
    </w:lvl>
    <w:lvl w:ilvl="4">
      <w:start w:val="1"/>
      <w:numFmt w:val="lowerLetter"/>
      <w:lvlText w:val="(%5)"/>
      <w:lvlJc w:val="left"/>
      <w:pPr>
        <w:tabs>
          <w:tab w:val="num" w:pos="2692"/>
        </w:tabs>
        <w:ind w:left="2142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049"/>
        </w:tabs>
        <w:ind w:left="2499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406"/>
        </w:tabs>
        <w:ind w:left="2856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763"/>
        </w:tabs>
        <w:ind w:left="3213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120"/>
        </w:tabs>
        <w:ind w:left="3570" w:hanging="357"/>
      </w:pPr>
      <w:rPr>
        <w:rFonts w:hint="default"/>
      </w:rPr>
    </w:lvl>
  </w:abstractNum>
  <w:abstractNum w:abstractNumId="9" w15:restartNumberingAfterBreak="0">
    <w:nsid w:val="255309C3"/>
    <w:multiLevelType w:val="multilevel"/>
    <w:tmpl w:val="FC38B336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A4E1F92"/>
    <w:multiLevelType w:val="hybridMultilevel"/>
    <w:tmpl w:val="916A3C48"/>
    <w:lvl w:ilvl="0" w:tplc="0409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88365C"/>
    <w:multiLevelType w:val="multilevel"/>
    <w:tmpl w:val="9BC68E68"/>
    <w:numStyleLink w:val="BulletsTable"/>
  </w:abstractNum>
  <w:abstractNum w:abstractNumId="12" w15:restartNumberingAfterBreak="0">
    <w:nsid w:val="31750AA8"/>
    <w:multiLevelType w:val="hybridMultilevel"/>
    <w:tmpl w:val="DC60F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E02D0D"/>
    <w:multiLevelType w:val="hybridMultilevel"/>
    <w:tmpl w:val="C26C3554"/>
    <w:lvl w:ilvl="0" w:tplc="D96C82FE">
      <w:start w:val="1"/>
      <w:numFmt w:val="bullet"/>
      <w:lvlText w:val="-"/>
      <w:lvlJc w:val="left"/>
      <w:pPr>
        <w:ind w:left="720" w:hanging="360"/>
      </w:pPr>
      <w:rPr>
        <w:rFonts w:ascii="Calibri" w:eastAsia="Arial" w:hAnsi="Calibri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AE0FC4"/>
    <w:multiLevelType w:val="hybridMultilevel"/>
    <w:tmpl w:val="BCDE0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1F5A63"/>
    <w:multiLevelType w:val="multilevel"/>
    <w:tmpl w:val="5EDA521E"/>
    <w:styleLink w:val="HeadingNumbered"/>
    <w:lvl w:ilvl="0">
      <w:start w:val="1"/>
      <w:numFmt w:val="decimal"/>
      <w:pStyle w:val="Heading1Numbered"/>
      <w:lvlText w:val="%1"/>
      <w:lvlJc w:val="left"/>
      <w:pPr>
        <w:ind w:left="0" w:hanging="539"/>
      </w:pPr>
      <w:rPr>
        <w:rFonts w:hint="default"/>
      </w:rPr>
    </w:lvl>
    <w:lvl w:ilvl="1">
      <w:start w:val="1"/>
      <w:numFmt w:val="decimal"/>
      <w:pStyle w:val="Heading2Numbered"/>
      <w:lvlText w:val="%1.%2"/>
      <w:lvlJc w:val="left"/>
      <w:pPr>
        <w:ind w:left="766" w:hanging="766"/>
      </w:pPr>
      <w:rPr>
        <w:rFonts w:hint="default"/>
      </w:rPr>
    </w:lvl>
    <w:lvl w:ilvl="2">
      <w:start w:val="1"/>
      <w:numFmt w:val="decimal"/>
      <w:pStyle w:val="Heading3Numbered"/>
      <w:lvlText w:val="%1.%2.%3"/>
      <w:lvlJc w:val="left"/>
      <w:pPr>
        <w:ind w:left="765" w:hanging="765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F6C51D1"/>
    <w:multiLevelType w:val="hybridMultilevel"/>
    <w:tmpl w:val="2488C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DF586B"/>
    <w:multiLevelType w:val="hybridMultilevel"/>
    <w:tmpl w:val="2FD41D10"/>
    <w:lvl w:ilvl="0" w:tplc="304E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422B5C"/>
    <w:multiLevelType w:val="multilevel"/>
    <w:tmpl w:val="9BC68E68"/>
    <w:styleLink w:val="BulletsTable"/>
    <w:lvl w:ilvl="0">
      <w:start w:val="1"/>
      <w:numFmt w:val="bullet"/>
      <w:pStyle w:val="TableListBullet"/>
      <w:lvlText w:val=""/>
      <w:lvlJc w:val="left"/>
      <w:pPr>
        <w:ind w:left="227" w:hanging="227"/>
      </w:pPr>
      <w:rPr>
        <w:rFonts w:ascii="Symbol" w:hAnsi="Symbol" w:cs="Times New Roman" w:hint="default"/>
        <w:b w:val="0"/>
        <w:bCs w:val="0"/>
        <w:i w:val="0"/>
        <w:iCs w:val="0"/>
        <w:color w:val="4F81BD" w:themeColor="accent1"/>
        <w:sz w:val="16"/>
        <w:szCs w:val="18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eastAsia="Wingdings 2" w:hAnsi="Symbol" w:cs="Times New Roman" w:hint="default"/>
        <w:bCs w:val="0"/>
        <w:iCs w:val="0"/>
        <w:color w:val="4F81BD" w:themeColor="accent1"/>
        <w:sz w:val="16"/>
        <w:szCs w:val="18"/>
      </w:rPr>
    </w:lvl>
    <w:lvl w:ilvl="2">
      <w:start w:val="1"/>
      <w:numFmt w:val="bullet"/>
      <w:lvlText w:val=""/>
      <w:lvlJc w:val="left"/>
      <w:pPr>
        <w:tabs>
          <w:tab w:val="num" w:pos="680"/>
        </w:tabs>
        <w:ind w:left="681" w:hanging="227"/>
      </w:pPr>
      <w:rPr>
        <w:rFonts w:ascii="Symbol" w:eastAsia="Wingdings 2" w:hAnsi="Symbol" w:cs="Times New Roman" w:hint="default"/>
        <w:color w:val="4F81BD" w:themeColor="accent1"/>
        <w:sz w:val="12"/>
        <w:szCs w:val="18"/>
      </w:rPr>
    </w:lvl>
    <w:lvl w:ilvl="3">
      <w:start w:val="1"/>
      <w:numFmt w:val="bullet"/>
      <w:lvlText w:val=""/>
      <w:lvlJc w:val="left"/>
      <w:pPr>
        <w:tabs>
          <w:tab w:val="num" w:pos="907"/>
        </w:tabs>
        <w:ind w:left="908" w:hanging="227"/>
      </w:pPr>
      <w:rPr>
        <w:rFonts w:ascii="Symbol" w:eastAsia="Wingdings 2" w:hAnsi="Symbol" w:cs="Times New Roman" w:hint="default"/>
        <w:color w:val="808080"/>
        <w:sz w:val="12"/>
        <w:szCs w:val="18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135" w:hanging="22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1362" w:hanging="22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1589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1816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2043" w:hanging="227"/>
      </w:pPr>
      <w:rPr>
        <w:rFonts w:hint="default"/>
      </w:rPr>
    </w:lvl>
  </w:abstractNum>
  <w:abstractNum w:abstractNumId="19" w15:restartNumberingAfterBreak="0">
    <w:nsid w:val="441F210A"/>
    <w:multiLevelType w:val="hybridMultilevel"/>
    <w:tmpl w:val="6CCC3A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4861015"/>
    <w:multiLevelType w:val="hybridMultilevel"/>
    <w:tmpl w:val="067AB4F4"/>
    <w:lvl w:ilvl="0" w:tplc="515CB77E">
      <w:numFmt w:val="bullet"/>
      <w:lvlText w:val="-"/>
      <w:lvlJc w:val="left"/>
      <w:pPr>
        <w:ind w:left="720" w:hanging="360"/>
      </w:pPr>
      <w:rPr>
        <w:rFonts w:ascii="Calibri" w:eastAsia="Arial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095527"/>
    <w:multiLevelType w:val="multilevel"/>
    <w:tmpl w:val="4C1E9172"/>
    <w:styleLink w:val="NumberedListTable"/>
    <w:lvl w:ilvl="0">
      <w:start w:val="1"/>
      <w:numFmt w:val="decimal"/>
      <w:lvlText w:val="%1."/>
      <w:lvlJc w:val="left"/>
      <w:pPr>
        <w:tabs>
          <w:tab w:val="num" w:pos="227"/>
        </w:tabs>
        <w:ind w:left="227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454"/>
        </w:tabs>
        <w:ind w:left="454" w:hanging="227"/>
      </w:pPr>
      <w:rPr>
        <w:rFonts w:ascii="Segoe Condensed" w:eastAsia="Segoe Condensed" w:hAnsi="Segoe Condensed" w:cs="Segoe Condensed" w:hint="default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680"/>
        </w:tabs>
        <w:ind w:left="680" w:hanging="226"/>
      </w:pPr>
      <w:rPr>
        <w:rFonts w:ascii="Segoe Condensed" w:eastAsia="Segoe Condensed" w:hAnsi="Segoe Condensed" w:cs="Segoe Condensed" w:hint="default"/>
        <w:sz w:val="18"/>
        <w:szCs w:val="18"/>
      </w:rPr>
    </w:lvl>
    <w:lvl w:ilvl="3">
      <w:start w:val="1"/>
      <w:numFmt w:val="decimal"/>
      <w:lvlText w:val="(%4)"/>
      <w:lvlJc w:val="left"/>
      <w:pPr>
        <w:tabs>
          <w:tab w:val="num" w:pos="7920"/>
        </w:tabs>
        <w:ind w:left="79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8280"/>
        </w:tabs>
        <w:ind w:left="82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8640"/>
        </w:tabs>
        <w:ind w:left="864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9000"/>
        </w:tabs>
        <w:ind w:left="90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9720"/>
        </w:tabs>
        <w:ind w:left="9720" w:hanging="360"/>
      </w:pPr>
      <w:rPr>
        <w:rFonts w:hint="default"/>
      </w:rPr>
    </w:lvl>
  </w:abstractNum>
  <w:abstractNum w:abstractNumId="22" w15:restartNumberingAfterBreak="0">
    <w:nsid w:val="4EE26D78"/>
    <w:multiLevelType w:val="hybridMultilevel"/>
    <w:tmpl w:val="3C08710E"/>
    <w:lvl w:ilvl="0" w:tplc="304E6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2A5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4CEA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AA71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D308BE8">
      <w:numFmt w:val="bullet"/>
      <w:lvlText w:val="-"/>
      <w:lvlJc w:val="left"/>
      <w:pPr>
        <w:ind w:left="3600" w:hanging="360"/>
      </w:pPr>
      <w:rPr>
        <w:rFonts w:ascii="Calibri" w:eastAsiaTheme="minorHAnsi" w:hAnsi="Calibri" w:cstheme="minorBidi" w:hint="default"/>
      </w:rPr>
    </w:lvl>
    <w:lvl w:ilvl="5" w:tplc="F03CF3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287E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760A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24022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C4246"/>
    <w:multiLevelType w:val="hybridMultilevel"/>
    <w:tmpl w:val="65A4AE0A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689C76B4"/>
    <w:multiLevelType w:val="hybridMultilevel"/>
    <w:tmpl w:val="E070BA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26" w15:restartNumberingAfterBreak="0">
    <w:nsid w:val="6DB22422"/>
    <w:multiLevelType w:val="multilevel"/>
    <w:tmpl w:val="90E29C92"/>
    <w:styleLink w:val="Checklist"/>
    <w:lvl w:ilvl="0">
      <w:start w:val="1"/>
      <w:numFmt w:val="bullet"/>
      <w:pStyle w:val="CheckList0"/>
      <w:lvlText w:val=""/>
      <w:lvlJc w:val="left"/>
      <w:pPr>
        <w:ind w:left="36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1">
      <w:start w:val="1"/>
      <w:numFmt w:val="bullet"/>
      <w:lvlText w:val=""/>
      <w:lvlJc w:val="left"/>
      <w:pPr>
        <w:tabs>
          <w:tab w:val="num" w:pos="720"/>
        </w:tabs>
        <w:ind w:left="72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2">
      <w:start w:val="1"/>
      <w:numFmt w:val="bullet"/>
      <w:lvlText w:val=""/>
      <w:lvlJc w:val="left"/>
      <w:pPr>
        <w:tabs>
          <w:tab w:val="num" w:pos="1080"/>
        </w:tabs>
        <w:ind w:left="1080" w:hanging="360"/>
      </w:pPr>
      <w:rPr>
        <w:rFonts w:ascii="Wingdings" w:hAnsi="Wingdings" w:cs="Times New Roman"/>
        <w:color w:val="4F81BD" w:themeColor="accent1"/>
        <w:position w:val="-6"/>
        <w:sz w:val="36"/>
        <w:szCs w:val="28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8" w15:restartNumberingAfterBreak="0">
    <w:nsid w:val="74D43EF4"/>
    <w:multiLevelType w:val="multilevel"/>
    <w:tmpl w:val="C884F0B4"/>
    <w:lvl w:ilvl="0">
      <w:start w:val="1"/>
      <w:numFmt w:val="decimal"/>
      <w:lvlText w:val="%1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357" w:hanging="35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357" w:hanging="35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357" w:hanging="35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357" w:hanging="357"/>
      </w:pPr>
      <w:rPr>
        <w:rFonts w:hint="default"/>
      </w:rPr>
    </w:lvl>
  </w:abstractNum>
  <w:abstractNum w:abstractNumId="29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0" w15:restartNumberingAfterBreak="0">
    <w:nsid w:val="7FB75D57"/>
    <w:multiLevelType w:val="hybridMultilevel"/>
    <w:tmpl w:val="C082AF72"/>
    <w:lvl w:ilvl="0" w:tplc="00AE5B5E">
      <w:start w:val="27"/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8"/>
  </w:num>
  <w:num w:numId="3">
    <w:abstractNumId w:val="9"/>
  </w:num>
  <w:num w:numId="4">
    <w:abstractNumId w:val="28"/>
  </w:num>
  <w:num w:numId="5">
    <w:abstractNumId w:val="0"/>
  </w:num>
  <w:num w:numId="6">
    <w:abstractNumId w:val="25"/>
  </w:num>
  <w:num w:numId="7">
    <w:abstractNumId w:val="8"/>
  </w:num>
  <w:num w:numId="8">
    <w:abstractNumId w:val="26"/>
  </w:num>
  <w:num w:numId="9">
    <w:abstractNumId w:val="15"/>
  </w:num>
  <w:num w:numId="10">
    <w:abstractNumId w:val="15"/>
    <w:lvlOverride w:ilvl="0">
      <w:lvl w:ilvl="0">
        <w:start w:val="1"/>
        <w:numFmt w:val="decimal"/>
        <w:pStyle w:val="Heading1Numbered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Heading2Numbered"/>
        <w:lvlText w:val="%1.%2."/>
        <w:lvlJc w:val="left"/>
        <w:pPr>
          <w:ind w:left="432" w:hanging="432"/>
        </w:pPr>
        <w:rPr>
          <w:i w:val="0"/>
        </w:rPr>
      </w:lvl>
    </w:lvlOverride>
    <w:lvlOverride w:ilvl="2">
      <w:lvl w:ilvl="2">
        <w:start w:val="1"/>
        <w:numFmt w:val="decimal"/>
        <w:pStyle w:val="Heading3Numbered"/>
        <w:lvlText w:val="%1.%2.%3."/>
        <w:lvlJc w:val="left"/>
        <w:pPr>
          <w:ind w:left="1224" w:hanging="504"/>
        </w:pPr>
        <w:rPr>
          <w:color w:val="4F81BD" w:themeColor="accent1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11">
    <w:abstractNumId w:val="8"/>
  </w:num>
  <w:num w:numId="12">
    <w:abstractNumId w:val="18"/>
  </w:num>
  <w:num w:numId="13">
    <w:abstractNumId w:val="22"/>
  </w:num>
  <w:num w:numId="14">
    <w:abstractNumId w:val="3"/>
  </w:num>
  <w:num w:numId="15">
    <w:abstractNumId w:val="7"/>
  </w:num>
  <w:num w:numId="16">
    <w:abstractNumId w:val="17"/>
  </w:num>
  <w:num w:numId="17">
    <w:abstractNumId w:val="10"/>
  </w:num>
  <w:num w:numId="18">
    <w:abstractNumId w:val="16"/>
  </w:num>
  <w:num w:numId="19">
    <w:abstractNumId w:val="11"/>
    <w:lvlOverride w:ilvl="0">
      <w:startOverride w:val="1"/>
      <w:lvl w:ilvl="0">
        <w:start w:val="1"/>
        <w:numFmt w:val="decimal"/>
        <w:lvlText w:val=""/>
        <w:lvlJc w:val="left"/>
        <w:pPr>
          <w:ind w:left="0" w:firstLine="0"/>
        </w:pPr>
        <w:rPr>
          <w:rFonts w:ascii="Wingdings 2" w:eastAsia="Wingdings 2" w:hAnsi="Wingdings 2" w:cs="Wingdings 2" w:hint="default"/>
          <w:b w:val="0"/>
          <w:bCs w:val="0"/>
          <w:i w:val="0"/>
          <w:iCs w:val="0"/>
          <w:color w:val="808080"/>
          <w:sz w:val="18"/>
          <w:szCs w:val="18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  <w:pPr>
          <w:ind w:left="0" w:firstLine="0"/>
        </w:pPr>
        <w:rPr>
          <w:rFonts w:ascii="Wingdings 2" w:eastAsia="Wingdings 2" w:hAnsi="Wingdings 2" w:cs="Wingdings 2" w:hint="default"/>
          <w:bCs w:val="0"/>
          <w:iCs w:val="0"/>
          <w:color w:val="808080"/>
          <w:sz w:val="18"/>
          <w:szCs w:val="18"/>
        </w:rPr>
      </w:lvl>
    </w:lvlOverride>
    <w:lvlOverride w:ilvl="2">
      <w:startOverride w:val="1"/>
      <w:lvl w:ilvl="2">
        <w:start w:val="1"/>
        <w:numFmt w:val="decimal"/>
        <w:lvlText w:val=""/>
        <w:lvlJc w:val="left"/>
        <w:pPr>
          <w:ind w:left="0" w:firstLine="0"/>
        </w:pPr>
        <w:rPr>
          <w:rFonts w:ascii="Wingdings 2" w:eastAsia="Wingdings 2" w:hAnsi="Wingdings 2" w:cs="Wingdings 2" w:hint="default"/>
          <w:color w:val="808080"/>
          <w:sz w:val="18"/>
          <w:szCs w:val="18"/>
        </w:rPr>
      </w:lvl>
    </w:lvlOverride>
    <w:lvlOverride w:ilvl="3">
      <w:startOverride w:val="1"/>
      <w:lvl w:ilvl="3">
        <w:start w:val="1"/>
        <w:numFmt w:val="decimal"/>
        <w:lvlText w:val=""/>
        <w:lvlJc w:val="left"/>
        <w:pPr>
          <w:ind w:left="0" w:firstLine="0"/>
        </w:pPr>
        <w:rPr>
          <w:rFonts w:ascii="Wingdings 2" w:eastAsia="Wingdings 2" w:hAnsi="Wingdings 2" w:cs="Wingdings 2" w:hint="default"/>
          <w:color w:val="808080"/>
          <w:sz w:val="18"/>
          <w:szCs w:val="18"/>
        </w:rPr>
      </w:lvl>
    </w:lvlOverride>
    <w:lvlOverride w:ilvl="4">
      <w:startOverride w:val="1"/>
      <w:lvl w:ilvl="4">
        <w:start w:val="1"/>
        <w:numFmt w:val="lowerLetter"/>
        <w:lvlText w:val="(%5)"/>
        <w:lvlJc w:val="left"/>
        <w:pPr>
          <w:tabs>
            <w:tab w:val="num" w:pos="1800"/>
          </w:tabs>
          <w:ind w:left="1800" w:hanging="360"/>
        </w:pPr>
        <w:rPr>
          <w:b/>
        </w:rPr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20">
    <w:abstractNumId w:val="20"/>
  </w:num>
  <w:num w:numId="2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9"/>
  </w:num>
  <w:num w:numId="23">
    <w:abstractNumId w:val="23"/>
  </w:num>
  <w:num w:numId="24">
    <w:abstractNumId w:val="15"/>
  </w:num>
  <w:num w:numId="25">
    <w:abstractNumId w:val="15"/>
  </w:num>
  <w:num w:numId="26">
    <w:abstractNumId w:val="14"/>
  </w:num>
  <w:num w:numId="27">
    <w:abstractNumId w:val="15"/>
  </w:num>
  <w:num w:numId="28">
    <w:abstractNumId w:val="15"/>
  </w:num>
  <w:num w:numId="29">
    <w:abstractNumId w:val="6"/>
  </w:num>
  <w:num w:numId="30">
    <w:abstractNumId w:val="15"/>
  </w:num>
  <w:num w:numId="31">
    <w:abstractNumId w:val="15"/>
  </w:num>
  <w:num w:numId="32">
    <w:abstractNumId w:val="15"/>
  </w:num>
  <w:num w:numId="33">
    <w:abstractNumId w:val="12"/>
  </w:num>
  <w:num w:numId="34">
    <w:abstractNumId w:val="15"/>
  </w:num>
  <w:num w:numId="35">
    <w:abstractNumId w:val="15"/>
  </w:num>
  <w:num w:numId="36">
    <w:abstractNumId w:val="24"/>
  </w:num>
  <w:num w:numId="37">
    <w:abstractNumId w:val="5"/>
  </w:num>
  <w:num w:numId="38">
    <w:abstractNumId w:val="15"/>
  </w:num>
  <w:num w:numId="39">
    <w:abstractNumId w:val="27"/>
  </w:num>
  <w:num w:numId="40">
    <w:abstractNumId w:val="15"/>
    <w:lvlOverride w:ilvl="0">
      <w:lvl w:ilvl="0">
        <w:start w:val="1"/>
        <w:numFmt w:val="decimal"/>
        <w:pStyle w:val="Heading1Numbered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pStyle w:val="Heading2Numbered"/>
        <w:lvlText w:val="%1.%2."/>
        <w:lvlJc w:val="left"/>
        <w:pPr>
          <w:ind w:left="792" w:hanging="432"/>
        </w:pPr>
        <w:rPr>
          <w:rFonts w:ascii="Tahoma" w:hAnsi="Tahoma" w:cs="Tahoma" w:hint="default"/>
          <w:sz w:val="22"/>
          <w:szCs w:val="22"/>
        </w:rPr>
      </w:lvl>
    </w:lvlOverride>
    <w:lvlOverride w:ilvl="2">
      <w:lvl w:ilvl="2">
        <w:start w:val="1"/>
        <w:numFmt w:val="decimal"/>
        <w:pStyle w:val="Heading3Numbered"/>
        <w:lvlText w:val="%1.%2.%3."/>
        <w:lvlJc w:val="left"/>
        <w:pPr>
          <w:ind w:left="1224" w:hanging="504"/>
        </w:pPr>
        <w:rPr>
          <w:color w:val="4F81BD" w:themeColor="accent1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1">
    <w:abstractNumId w:val="15"/>
    <w:lvlOverride w:ilvl="0">
      <w:lvl w:ilvl="0">
        <w:start w:val="1"/>
        <w:numFmt w:val="decimal"/>
        <w:pStyle w:val="Heading1Numbered"/>
        <w:lvlText w:val="%1"/>
        <w:lvlJc w:val="left"/>
        <w:pPr>
          <w:ind w:left="0" w:hanging="539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Numbered"/>
        <w:lvlText w:val="%1.%2"/>
        <w:lvlJc w:val="left"/>
        <w:pPr>
          <w:ind w:left="766" w:hanging="766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Numbered"/>
        <w:lvlText w:val="%1.%2.%3"/>
        <w:lvlJc w:val="left"/>
        <w:pPr>
          <w:ind w:left="765" w:hanging="765"/>
        </w:pPr>
        <w:rPr>
          <w:rFonts w:hint="default"/>
          <w:color w:val="4F81BD" w:themeColor="accent1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lowerLetter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42">
    <w:abstractNumId w:val="30"/>
  </w:num>
  <w:num w:numId="43">
    <w:abstractNumId w:val="2"/>
  </w:num>
  <w:num w:numId="44">
    <w:abstractNumId w:val="4"/>
  </w:num>
  <w:num w:numId="45">
    <w:abstractNumId w:val="13"/>
  </w:num>
  <w:num w:numId="46">
    <w:abstractNumId w:val="1"/>
  </w:num>
  <w:num w:numId="47">
    <w:abstractNumId w:val="29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hideGrammaticalErrors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211"/>
    <w:rsid w:val="00000077"/>
    <w:rsid w:val="0000198E"/>
    <w:rsid w:val="00001EDF"/>
    <w:rsid w:val="000029B7"/>
    <w:rsid w:val="00011F31"/>
    <w:rsid w:val="0002067F"/>
    <w:rsid w:val="00022A22"/>
    <w:rsid w:val="00022C30"/>
    <w:rsid w:val="00023680"/>
    <w:rsid w:val="000240AD"/>
    <w:rsid w:val="00025EFB"/>
    <w:rsid w:val="000279F9"/>
    <w:rsid w:val="00031223"/>
    <w:rsid w:val="0003171F"/>
    <w:rsid w:val="0003280B"/>
    <w:rsid w:val="00032E0E"/>
    <w:rsid w:val="00033235"/>
    <w:rsid w:val="00035606"/>
    <w:rsid w:val="00040C28"/>
    <w:rsid w:val="00040DFB"/>
    <w:rsid w:val="00041C7A"/>
    <w:rsid w:val="00044139"/>
    <w:rsid w:val="000449AB"/>
    <w:rsid w:val="0004501D"/>
    <w:rsid w:val="00045DD0"/>
    <w:rsid w:val="00046E21"/>
    <w:rsid w:val="00050619"/>
    <w:rsid w:val="00050A62"/>
    <w:rsid w:val="00050B75"/>
    <w:rsid w:val="00050DDD"/>
    <w:rsid w:val="000516F3"/>
    <w:rsid w:val="00052A7B"/>
    <w:rsid w:val="0005453E"/>
    <w:rsid w:val="00054F28"/>
    <w:rsid w:val="00061677"/>
    <w:rsid w:val="00061F9E"/>
    <w:rsid w:val="000650F3"/>
    <w:rsid w:val="00065476"/>
    <w:rsid w:val="00066939"/>
    <w:rsid w:val="0006714B"/>
    <w:rsid w:val="0007052C"/>
    <w:rsid w:val="00070AB9"/>
    <w:rsid w:val="00070B87"/>
    <w:rsid w:val="00070ECC"/>
    <w:rsid w:val="000738B1"/>
    <w:rsid w:val="00075BFE"/>
    <w:rsid w:val="00080239"/>
    <w:rsid w:val="00080738"/>
    <w:rsid w:val="00080AB9"/>
    <w:rsid w:val="00081A14"/>
    <w:rsid w:val="00084CC8"/>
    <w:rsid w:val="000855D1"/>
    <w:rsid w:val="00092215"/>
    <w:rsid w:val="00092551"/>
    <w:rsid w:val="00093840"/>
    <w:rsid w:val="000A070C"/>
    <w:rsid w:val="000A122A"/>
    <w:rsid w:val="000A1379"/>
    <w:rsid w:val="000A55B1"/>
    <w:rsid w:val="000B2BFA"/>
    <w:rsid w:val="000B7268"/>
    <w:rsid w:val="000C35B8"/>
    <w:rsid w:val="000C47CD"/>
    <w:rsid w:val="000D29B5"/>
    <w:rsid w:val="000D387E"/>
    <w:rsid w:val="000D39A7"/>
    <w:rsid w:val="000D3C73"/>
    <w:rsid w:val="000D4614"/>
    <w:rsid w:val="000D5664"/>
    <w:rsid w:val="000E06C7"/>
    <w:rsid w:val="000E12BC"/>
    <w:rsid w:val="000E673D"/>
    <w:rsid w:val="000E7E86"/>
    <w:rsid w:val="000F21CE"/>
    <w:rsid w:val="000F25FD"/>
    <w:rsid w:val="000F3523"/>
    <w:rsid w:val="001007DF"/>
    <w:rsid w:val="00103183"/>
    <w:rsid w:val="001035FA"/>
    <w:rsid w:val="00103609"/>
    <w:rsid w:val="00104708"/>
    <w:rsid w:val="00104EF6"/>
    <w:rsid w:val="0010517F"/>
    <w:rsid w:val="001078EC"/>
    <w:rsid w:val="00110694"/>
    <w:rsid w:val="001122FF"/>
    <w:rsid w:val="001138C4"/>
    <w:rsid w:val="00114346"/>
    <w:rsid w:val="001144EA"/>
    <w:rsid w:val="001169BC"/>
    <w:rsid w:val="0011779C"/>
    <w:rsid w:val="00125EB6"/>
    <w:rsid w:val="00132789"/>
    <w:rsid w:val="001402BF"/>
    <w:rsid w:val="00142FF5"/>
    <w:rsid w:val="00143C54"/>
    <w:rsid w:val="00144444"/>
    <w:rsid w:val="00144AD5"/>
    <w:rsid w:val="0014683E"/>
    <w:rsid w:val="00147F32"/>
    <w:rsid w:val="00154DF7"/>
    <w:rsid w:val="001616E8"/>
    <w:rsid w:val="001635E8"/>
    <w:rsid w:val="00164B17"/>
    <w:rsid w:val="001667B6"/>
    <w:rsid w:val="00167F04"/>
    <w:rsid w:val="00171081"/>
    <w:rsid w:val="00171C6D"/>
    <w:rsid w:val="00173E18"/>
    <w:rsid w:val="001760A5"/>
    <w:rsid w:val="00183234"/>
    <w:rsid w:val="00184216"/>
    <w:rsid w:val="001876D6"/>
    <w:rsid w:val="00191502"/>
    <w:rsid w:val="00191815"/>
    <w:rsid w:val="00191892"/>
    <w:rsid w:val="00192116"/>
    <w:rsid w:val="001928A2"/>
    <w:rsid w:val="00192D43"/>
    <w:rsid w:val="00193C3D"/>
    <w:rsid w:val="00193E8C"/>
    <w:rsid w:val="001A0152"/>
    <w:rsid w:val="001A026E"/>
    <w:rsid w:val="001A0811"/>
    <w:rsid w:val="001A14F2"/>
    <w:rsid w:val="001A2645"/>
    <w:rsid w:val="001A3888"/>
    <w:rsid w:val="001A4718"/>
    <w:rsid w:val="001A5049"/>
    <w:rsid w:val="001A5938"/>
    <w:rsid w:val="001A5EF3"/>
    <w:rsid w:val="001A6165"/>
    <w:rsid w:val="001A70EF"/>
    <w:rsid w:val="001B2997"/>
    <w:rsid w:val="001B3ADC"/>
    <w:rsid w:val="001C4893"/>
    <w:rsid w:val="001C7211"/>
    <w:rsid w:val="001D14DC"/>
    <w:rsid w:val="001D3168"/>
    <w:rsid w:val="001D3B92"/>
    <w:rsid w:val="001D4D5A"/>
    <w:rsid w:val="001D5C20"/>
    <w:rsid w:val="001D7321"/>
    <w:rsid w:val="001E2B8C"/>
    <w:rsid w:val="001E52E8"/>
    <w:rsid w:val="001E78A8"/>
    <w:rsid w:val="001F101B"/>
    <w:rsid w:val="001F216C"/>
    <w:rsid w:val="001F2740"/>
    <w:rsid w:val="001F3A6A"/>
    <w:rsid w:val="001F3B07"/>
    <w:rsid w:val="001F520A"/>
    <w:rsid w:val="00200302"/>
    <w:rsid w:val="002006D8"/>
    <w:rsid w:val="002007E1"/>
    <w:rsid w:val="002048A6"/>
    <w:rsid w:val="002060DA"/>
    <w:rsid w:val="002078EF"/>
    <w:rsid w:val="002125C6"/>
    <w:rsid w:val="00213752"/>
    <w:rsid w:val="00213F53"/>
    <w:rsid w:val="00215EEC"/>
    <w:rsid w:val="00216A96"/>
    <w:rsid w:val="0021726E"/>
    <w:rsid w:val="0022249A"/>
    <w:rsid w:val="00223776"/>
    <w:rsid w:val="00226F39"/>
    <w:rsid w:val="002279EE"/>
    <w:rsid w:val="00230C86"/>
    <w:rsid w:val="0023122A"/>
    <w:rsid w:val="00232060"/>
    <w:rsid w:val="00235145"/>
    <w:rsid w:val="00241162"/>
    <w:rsid w:val="00244581"/>
    <w:rsid w:val="0024629C"/>
    <w:rsid w:val="00247277"/>
    <w:rsid w:val="002500FA"/>
    <w:rsid w:val="00251592"/>
    <w:rsid w:val="0025171E"/>
    <w:rsid w:val="00252CF4"/>
    <w:rsid w:val="00252F4C"/>
    <w:rsid w:val="00255A68"/>
    <w:rsid w:val="00260B72"/>
    <w:rsid w:val="002612E9"/>
    <w:rsid w:val="002638AB"/>
    <w:rsid w:val="00265B9B"/>
    <w:rsid w:val="00267CB5"/>
    <w:rsid w:val="00270A27"/>
    <w:rsid w:val="00270ACF"/>
    <w:rsid w:val="00271CF9"/>
    <w:rsid w:val="002741DC"/>
    <w:rsid w:val="00276A69"/>
    <w:rsid w:val="002778E3"/>
    <w:rsid w:val="0028575A"/>
    <w:rsid w:val="00285879"/>
    <w:rsid w:val="002946C6"/>
    <w:rsid w:val="00294E8E"/>
    <w:rsid w:val="002957C6"/>
    <w:rsid w:val="00295A8C"/>
    <w:rsid w:val="002A19AB"/>
    <w:rsid w:val="002A1C0D"/>
    <w:rsid w:val="002A1D71"/>
    <w:rsid w:val="002A21D7"/>
    <w:rsid w:val="002A2D21"/>
    <w:rsid w:val="002A3C03"/>
    <w:rsid w:val="002A7982"/>
    <w:rsid w:val="002B18B1"/>
    <w:rsid w:val="002B4142"/>
    <w:rsid w:val="002B5F09"/>
    <w:rsid w:val="002B6052"/>
    <w:rsid w:val="002C007F"/>
    <w:rsid w:val="002C2581"/>
    <w:rsid w:val="002C36CC"/>
    <w:rsid w:val="002C4934"/>
    <w:rsid w:val="002C541B"/>
    <w:rsid w:val="002D0CEC"/>
    <w:rsid w:val="002D2240"/>
    <w:rsid w:val="002D5F20"/>
    <w:rsid w:val="002E0768"/>
    <w:rsid w:val="002E1D4C"/>
    <w:rsid w:val="002E24F0"/>
    <w:rsid w:val="002E326C"/>
    <w:rsid w:val="002E461A"/>
    <w:rsid w:val="002F3A5A"/>
    <w:rsid w:val="002F3F10"/>
    <w:rsid w:val="002F55AC"/>
    <w:rsid w:val="002F6289"/>
    <w:rsid w:val="002F6B2D"/>
    <w:rsid w:val="00322DA3"/>
    <w:rsid w:val="0032512C"/>
    <w:rsid w:val="003262C9"/>
    <w:rsid w:val="00327A2B"/>
    <w:rsid w:val="00332030"/>
    <w:rsid w:val="00333236"/>
    <w:rsid w:val="00335E48"/>
    <w:rsid w:val="00337044"/>
    <w:rsid w:val="00340665"/>
    <w:rsid w:val="00341FBE"/>
    <w:rsid w:val="00342E40"/>
    <w:rsid w:val="003433E6"/>
    <w:rsid w:val="00345DA2"/>
    <w:rsid w:val="00346263"/>
    <w:rsid w:val="0034766C"/>
    <w:rsid w:val="003519BE"/>
    <w:rsid w:val="0035622A"/>
    <w:rsid w:val="0035635A"/>
    <w:rsid w:val="003602D3"/>
    <w:rsid w:val="00361B7F"/>
    <w:rsid w:val="0036214E"/>
    <w:rsid w:val="00363CED"/>
    <w:rsid w:val="00364A0D"/>
    <w:rsid w:val="0036699C"/>
    <w:rsid w:val="00366A5E"/>
    <w:rsid w:val="003676C9"/>
    <w:rsid w:val="00370ED5"/>
    <w:rsid w:val="003720E6"/>
    <w:rsid w:val="003734BA"/>
    <w:rsid w:val="00375B78"/>
    <w:rsid w:val="00375F8F"/>
    <w:rsid w:val="00377EB9"/>
    <w:rsid w:val="00380246"/>
    <w:rsid w:val="00381DFA"/>
    <w:rsid w:val="00381F78"/>
    <w:rsid w:val="00385FE9"/>
    <w:rsid w:val="00391797"/>
    <w:rsid w:val="0039573F"/>
    <w:rsid w:val="00395F44"/>
    <w:rsid w:val="00397A3D"/>
    <w:rsid w:val="003A0C8C"/>
    <w:rsid w:val="003A4958"/>
    <w:rsid w:val="003A4F53"/>
    <w:rsid w:val="003B1AC7"/>
    <w:rsid w:val="003B3CFC"/>
    <w:rsid w:val="003B497C"/>
    <w:rsid w:val="003B50B4"/>
    <w:rsid w:val="003B6621"/>
    <w:rsid w:val="003B6FA2"/>
    <w:rsid w:val="003C2E97"/>
    <w:rsid w:val="003C2EFD"/>
    <w:rsid w:val="003C60E0"/>
    <w:rsid w:val="003D127E"/>
    <w:rsid w:val="003E00E9"/>
    <w:rsid w:val="003E0EF3"/>
    <w:rsid w:val="003E20AD"/>
    <w:rsid w:val="003E3FF8"/>
    <w:rsid w:val="003E6DCA"/>
    <w:rsid w:val="003E7101"/>
    <w:rsid w:val="003F11AA"/>
    <w:rsid w:val="003F20CE"/>
    <w:rsid w:val="003F4C45"/>
    <w:rsid w:val="003F581C"/>
    <w:rsid w:val="00400AC3"/>
    <w:rsid w:val="00400EA6"/>
    <w:rsid w:val="00401FF2"/>
    <w:rsid w:val="004032B7"/>
    <w:rsid w:val="004053C9"/>
    <w:rsid w:val="00405923"/>
    <w:rsid w:val="00410594"/>
    <w:rsid w:val="004111C2"/>
    <w:rsid w:val="00411250"/>
    <w:rsid w:val="00412EEE"/>
    <w:rsid w:val="004135C5"/>
    <w:rsid w:val="0041412A"/>
    <w:rsid w:val="00415A57"/>
    <w:rsid w:val="004173C5"/>
    <w:rsid w:val="004225D6"/>
    <w:rsid w:val="004241F8"/>
    <w:rsid w:val="00424AEA"/>
    <w:rsid w:val="00425315"/>
    <w:rsid w:val="0043011B"/>
    <w:rsid w:val="00430907"/>
    <w:rsid w:val="00432C4C"/>
    <w:rsid w:val="00441165"/>
    <w:rsid w:val="00441A6B"/>
    <w:rsid w:val="004425AF"/>
    <w:rsid w:val="004458D1"/>
    <w:rsid w:val="00446073"/>
    <w:rsid w:val="00446C2A"/>
    <w:rsid w:val="00450B06"/>
    <w:rsid w:val="00450D4C"/>
    <w:rsid w:val="004521FC"/>
    <w:rsid w:val="00452A62"/>
    <w:rsid w:val="00456FF8"/>
    <w:rsid w:val="00457496"/>
    <w:rsid w:val="004575FE"/>
    <w:rsid w:val="004611E5"/>
    <w:rsid w:val="00467C14"/>
    <w:rsid w:val="004733F4"/>
    <w:rsid w:val="00473BD0"/>
    <w:rsid w:val="00474664"/>
    <w:rsid w:val="004768C7"/>
    <w:rsid w:val="00477481"/>
    <w:rsid w:val="00487A91"/>
    <w:rsid w:val="00492B23"/>
    <w:rsid w:val="00492E5B"/>
    <w:rsid w:val="00495312"/>
    <w:rsid w:val="004A0735"/>
    <w:rsid w:val="004A10DE"/>
    <w:rsid w:val="004A1C6B"/>
    <w:rsid w:val="004B57A3"/>
    <w:rsid w:val="004B5B2F"/>
    <w:rsid w:val="004B699C"/>
    <w:rsid w:val="004B6B8A"/>
    <w:rsid w:val="004B6D96"/>
    <w:rsid w:val="004B7520"/>
    <w:rsid w:val="004D3AD8"/>
    <w:rsid w:val="004D4B39"/>
    <w:rsid w:val="004D4D76"/>
    <w:rsid w:val="004D520D"/>
    <w:rsid w:val="004D7E04"/>
    <w:rsid w:val="004E1555"/>
    <w:rsid w:val="004E47DC"/>
    <w:rsid w:val="004F12EC"/>
    <w:rsid w:val="004F30DF"/>
    <w:rsid w:val="004F47E3"/>
    <w:rsid w:val="004F4919"/>
    <w:rsid w:val="004F4E8F"/>
    <w:rsid w:val="00505343"/>
    <w:rsid w:val="00505D65"/>
    <w:rsid w:val="00507DD8"/>
    <w:rsid w:val="00510F0F"/>
    <w:rsid w:val="00511CD1"/>
    <w:rsid w:val="005139D1"/>
    <w:rsid w:val="00513AA0"/>
    <w:rsid w:val="00513DC9"/>
    <w:rsid w:val="00514A1E"/>
    <w:rsid w:val="00523992"/>
    <w:rsid w:val="00523CDF"/>
    <w:rsid w:val="005256EF"/>
    <w:rsid w:val="0052659E"/>
    <w:rsid w:val="00530CF1"/>
    <w:rsid w:val="00531ABD"/>
    <w:rsid w:val="0053450C"/>
    <w:rsid w:val="00534D45"/>
    <w:rsid w:val="005356EA"/>
    <w:rsid w:val="00537084"/>
    <w:rsid w:val="0054285C"/>
    <w:rsid w:val="00542C66"/>
    <w:rsid w:val="0054398D"/>
    <w:rsid w:val="00543AAB"/>
    <w:rsid w:val="00544AF5"/>
    <w:rsid w:val="00544C10"/>
    <w:rsid w:val="00545E56"/>
    <w:rsid w:val="00545E6A"/>
    <w:rsid w:val="005461A8"/>
    <w:rsid w:val="00546251"/>
    <w:rsid w:val="00546C59"/>
    <w:rsid w:val="0054738A"/>
    <w:rsid w:val="005511D2"/>
    <w:rsid w:val="005513BF"/>
    <w:rsid w:val="005525D3"/>
    <w:rsid w:val="00552D81"/>
    <w:rsid w:val="00553188"/>
    <w:rsid w:val="005549B2"/>
    <w:rsid w:val="00556AE2"/>
    <w:rsid w:val="00557612"/>
    <w:rsid w:val="0056267B"/>
    <w:rsid w:val="00563D8F"/>
    <w:rsid w:val="00566E62"/>
    <w:rsid w:val="00566FFD"/>
    <w:rsid w:val="0057042D"/>
    <w:rsid w:val="00573043"/>
    <w:rsid w:val="0057322E"/>
    <w:rsid w:val="00575289"/>
    <w:rsid w:val="00580143"/>
    <w:rsid w:val="005812A7"/>
    <w:rsid w:val="00581317"/>
    <w:rsid w:val="0058286B"/>
    <w:rsid w:val="00587695"/>
    <w:rsid w:val="00590A45"/>
    <w:rsid w:val="00591D65"/>
    <w:rsid w:val="005A1144"/>
    <w:rsid w:val="005A3739"/>
    <w:rsid w:val="005A5A7D"/>
    <w:rsid w:val="005A745A"/>
    <w:rsid w:val="005A7C7A"/>
    <w:rsid w:val="005B06FB"/>
    <w:rsid w:val="005B3582"/>
    <w:rsid w:val="005B54E8"/>
    <w:rsid w:val="005B7904"/>
    <w:rsid w:val="005B7E87"/>
    <w:rsid w:val="005C34E8"/>
    <w:rsid w:val="005C4A8F"/>
    <w:rsid w:val="005C4E96"/>
    <w:rsid w:val="005C5B75"/>
    <w:rsid w:val="005C7251"/>
    <w:rsid w:val="005D01ED"/>
    <w:rsid w:val="005D07E0"/>
    <w:rsid w:val="005D1313"/>
    <w:rsid w:val="005D1903"/>
    <w:rsid w:val="005D2B58"/>
    <w:rsid w:val="005D4079"/>
    <w:rsid w:val="005D53DE"/>
    <w:rsid w:val="005D6252"/>
    <w:rsid w:val="005D6C3A"/>
    <w:rsid w:val="005E2532"/>
    <w:rsid w:val="005E2DCD"/>
    <w:rsid w:val="005E35D9"/>
    <w:rsid w:val="005E58E0"/>
    <w:rsid w:val="005E7B1F"/>
    <w:rsid w:val="005F5917"/>
    <w:rsid w:val="005F59F0"/>
    <w:rsid w:val="005F689B"/>
    <w:rsid w:val="00600310"/>
    <w:rsid w:val="00601177"/>
    <w:rsid w:val="0060325E"/>
    <w:rsid w:val="006049B3"/>
    <w:rsid w:val="00604D79"/>
    <w:rsid w:val="00612891"/>
    <w:rsid w:val="00616A4C"/>
    <w:rsid w:val="00622D26"/>
    <w:rsid w:val="0062363F"/>
    <w:rsid w:val="00623C38"/>
    <w:rsid w:val="0062401F"/>
    <w:rsid w:val="00627059"/>
    <w:rsid w:val="00632FAD"/>
    <w:rsid w:val="00635F0B"/>
    <w:rsid w:val="0064102C"/>
    <w:rsid w:val="00641F24"/>
    <w:rsid w:val="00643EAA"/>
    <w:rsid w:val="00646B73"/>
    <w:rsid w:val="00651DCC"/>
    <w:rsid w:val="00660368"/>
    <w:rsid w:val="0066563A"/>
    <w:rsid w:val="00670854"/>
    <w:rsid w:val="00671C9B"/>
    <w:rsid w:val="00672FE5"/>
    <w:rsid w:val="006731BF"/>
    <w:rsid w:val="00673E28"/>
    <w:rsid w:val="00674A4C"/>
    <w:rsid w:val="00675DEA"/>
    <w:rsid w:val="006824B2"/>
    <w:rsid w:val="00684B87"/>
    <w:rsid w:val="00687EBF"/>
    <w:rsid w:val="0069337F"/>
    <w:rsid w:val="00693878"/>
    <w:rsid w:val="0069432D"/>
    <w:rsid w:val="00694394"/>
    <w:rsid w:val="0069642F"/>
    <w:rsid w:val="00697B98"/>
    <w:rsid w:val="006A0273"/>
    <w:rsid w:val="006A0397"/>
    <w:rsid w:val="006A0931"/>
    <w:rsid w:val="006A2054"/>
    <w:rsid w:val="006A3A6F"/>
    <w:rsid w:val="006A72E4"/>
    <w:rsid w:val="006A7C60"/>
    <w:rsid w:val="006B265F"/>
    <w:rsid w:val="006B421C"/>
    <w:rsid w:val="006B44E6"/>
    <w:rsid w:val="006B6633"/>
    <w:rsid w:val="006B6AEC"/>
    <w:rsid w:val="006B787E"/>
    <w:rsid w:val="006C0B0C"/>
    <w:rsid w:val="006C0DA2"/>
    <w:rsid w:val="006C333F"/>
    <w:rsid w:val="006C3ED3"/>
    <w:rsid w:val="006C4620"/>
    <w:rsid w:val="006C47FF"/>
    <w:rsid w:val="006C7B89"/>
    <w:rsid w:val="006D121E"/>
    <w:rsid w:val="006D197D"/>
    <w:rsid w:val="006D27EB"/>
    <w:rsid w:val="006D2CA6"/>
    <w:rsid w:val="006D5094"/>
    <w:rsid w:val="006D5663"/>
    <w:rsid w:val="006D7B2C"/>
    <w:rsid w:val="006D7FB4"/>
    <w:rsid w:val="006E00E4"/>
    <w:rsid w:val="006E0582"/>
    <w:rsid w:val="006E2D5D"/>
    <w:rsid w:val="006E597B"/>
    <w:rsid w:val="006F0AEF"/>
    <w:rsid w:val="006F4FE0"/>
    <w:rsid w:val="00701095"/>
    <w:rsid w:val="007035C3"/>
    <w:rsid w:val="0070576C"/>
    <w:rsid w:val="007212CF"/>
    <w:rsid w:val="007225B4"/>
    <w:rsid w:val="00722F03"/>
    <w:rsid w:val="007273AA"/>
    <w:rsid w:val="00727579"/>
    <w:rsid w:val="00731415"/>
    <w:rsid w:val="00731B59"/>
    <w:rsid w:val="00733806"/>
    <w:rsid w:val="00735DF1"/>
    <w:rsid w:val="00737F8D"/>
    <w:rsid w:val="00740B3E"/>
    <w:rsid w:val="00741547"/>
    <w:rsid w:val="00741604"/>
    <w:rsid w:val="00742501"/>
    <w:rsid w:val="00742E18"/>
    <w:rsid w:val="007432EE"/>
    <w:rsid w:val="00745BD6"/>
    <w:rsid w:val="0075225E"/>
    <w:rsid w:val="00753993"/>
    <w:rsid w:val="00755197"/>
    <w:rsid w:val="0075715E"/>
    <w:rsid w:val="0076122B"/>
    <w:rsid w:val="00761C31"/>
    <w:rsid w:val="007620F5"/>
    <w:rsid w:val="00763CE0"/>
    <w:rsid w:val="00764AFF"/>
    <w:rsid w:val="00766AC8"/>
    <w:rsid w:val="0077253E"/>
    <w:rsid w:val="0077292A"/>
    <w:rsid w:val="00773F58"/>
    <w:rsid w:val="007748B7"/>
    <w:rsid w:val="00775924"/>
    <w:rsid w:val="00781436"/>
    <w:rsid w:val="00782B3C"/>
    <w:rsid w:val="00785961"/>
    <w:rsid w:val="00786B54"/>
    <w:rsid w:val="00787E66"/>
    <w:rsid w:val="00790684"/>
    <w:rsid w:val="0079536F"/>
    <w:rsid w:val="007A1CD8"/>
    <w:rsid w:val="007A2E64"/>
    <w:rsid w:val="007A50B1"/>
    <w:rsid w:val="007B43FB"/>
    <w:rsid w:val="007B45C8"/>
    <w:rsid w:val="007B635E"/>
    <w:rsid w:val="007C6997"/>
    <w:rsid w:val="007C7138"/>
    <w:rsid w:val="007D11C0"/>
    <w:rsid w:val="007D5EC2"/>
    <w:rsid w:val="007E1347"/>
    <w:rsid w:val="007E38CC"/>
    <w:rsid w:val="007E6143"/>
    <w:rsid w:val="007F1AA7"/>
    <w:rsid w:val="007F3561"/>
    <w:rsid w:val="007F651F"/>
    <w:rsid w:val="007F7E97"/>
    <w:rsid w:val="00800663"/>
    <w:rsid w:val="00800A7F"/>
    <w:rsid w:val="00805D4A"/>
    <w:rsid w:val="008061F0"/>
    <w:rsid w:val="008105FC"/>
    <w:rsid w:val="00810E27"/>
    <w:rsid w:val="00812953"/>
    <w:rsid w:val="00814C58"/>
    <w:rsid w:val="00815F3F"/>
    <w:rsid w:val="00820025"/>
    <w:rsid w:val="0082029F"/>
    <w:rsid w:val="00821D06"/>
    <w:rsid w:val="0082367E"/>
    <w:rsid w:val="008236AC"/>
    <w:rsid w:val="0082403B"/>
    <w:rsid w:val="00825E88"/>
    <w:rsid w:val="00830302"/>
    <w:rsid w:val="00830ACB"/>
    <w:rsid w:val="008356F3"/>
    <w:rsid w:val="00841C0B"/>
    <w:rsid w:val="00843BF9"/>
    <w:rsid w:val="0084457D"/>
    <w:rsid w:val="0084467D"/>
    <w:rsid w:val="00844FE0"/>
    <w:rsid w:val="00853C2C"/>
    <w:rsid w:val="00861162"/>
    <w:rsid w:val="00862F61"/>
    <w:rsid w:val="008655D8"/>
    <w:rsid w:val="00866909"/>
    <w:rsid w:val="00867045"/>
    <w:rsid w:val="00867BFC"/>
    <w:rsid w:val="0087066B"/>
    <w:rsid w:val="008727DC"/>
    <w:rsid w:val="008746F7"/>
    <w:rsid w:val="008763E5"/>
    <w:rsid w:val="00876400"/>
    <w:rsid w:val="00876EAA"/>
    <w:rsid w:val="008820D2"/>
    <w:rsid w:val="00883173"/>
    <w:rsid w:val="00887D5C"/>
    <w:rsid w:val="00891B04"/>
    <w:rsid w:val="008971B1"/>
    <w:rsid w:val="008A0698"/>
    <w:rsid w:val="008A255C"/>
    <w:rsid w:val="008A2B7F"/>
    <w:rsid w:val="008A37D0"/>
    <w:rsid w:val="008A3D80"/>
    <w:rsid w:val="008A548E"/>
    <w:rsid w:val="008A7497"/>
    <w:rsid w:val="008B2E45"/>
    <w:rsid w:val="008B448E"/>
    <w:rsid w:val="008C0E36"/>
    <w:rsid w:val="008C36EE"/>
    <w:rsid w:val="008C3A4C"/>
    <w:rsid w:val="008C4C37"/>
    <w:rsid w:val="008C5075"/>
    <w:rsid w:val="008D117D"/>
    <w:rsid w:val="008D27C6"/>
    <w:rsid w:val="008D2DB2"/>
    <w:rsid w:val="008D5976"/>
    <w:rsid w:val="008D69C7"/>
    <w:rsid w:val="008E0E70"/>
    <w:rsid w:val="008E33C7"/>
    <w:rsid w:val="008F2A6F"/>
    <w:rsid w:val="008F2B3F"/>
    <w:rsid w:val="008F466A"/>
    <w:rsid w:val="008F6B99"/>
    <w:rsid w:val="008F7BF1"/>
    <w:rsid w:val="009028D5"/>
    <w:rsid w:val="00903A9C"/>
    <w:rsid w:val="00904D8A"/>
    <w:rsid w:val="00904EE0"/>
    <w:rsid w:val="0090713F"/>
    <w:rsid w:val="00910CBC"/>
    <w:rsid w:val="009134E7"/>
    <w:rsid w:val="00913990"/>
    <w:rsid w:val="009202B9"/>
    <w:rsid w:val="0092078F"/>
    <w:rsid w:val="009234CE"/>
    <w:rsid w:val="00924A45"/>
    <w:rsid w:val="00931795"/>
    <w:rsid w:val="00932D68"/>
    <w:rsid w:val="00934FE3"/>
    <w:rsid w:val="009410B5"/>
    <w:rsid w:val="00941A2C"/>
    <w:rsid w:val="00944621"/>
    <w:rsid w:val="00951F0B"/>
    <w:rsid w:val="0095272D"/>
    <w:rsid w:val="00952E3B"/>
    <w:rsid w:val="00956EB0"/>
    <w:rsid w:val="00960CCB"/>
    <w:rsid w:val="00963C2E"/>
    <w:rsid w:val="00965650"/>
    <w:rsid w:val="00965AF7"/>
    <w:rsid w:val="0097096A"/>
    <w:rsid w:val="00970AD1"/>
    <w:rsid w:val="00970C3D"/>
    <w:rsid w:val="0097473F"/>
    <w:rsid w:val="00974B80"/>
    <w:rsid w:val="009756BB"/>
    <w:rsid w:val="00981231"/>
    <w:rsid w:val="00982C5B"/>
    <w:rsid w:val="009866F2"/>
    <w:rsid w:val="00986E4D"/>
    <w:rsid w:val="00991D87"/>
    <w:rsid w:val="009937DA"/>
    <w:rsid w:val="00993A7D"/>
    <w:rsid w:val="009941AE"/>
    <w:rsid w:val="009966F0"/>
    <w:rsid w:val="00997CAC"/>
    <w:rsid w:val="009A1177"/>
    <w:rsid w:val="009A5AD2"/>
    <w:rsid w:val="009A5B1B"/>
    <w:rsid w:val="009A7631"/>
    <w:rsid w:val="009B07C6"/>
    <w:rsid w:val="009B1AFD"/>
    <w:rsid w:val="009B497C"/>
    <w:rsid w:val="009B4B2D"/>
    <w:rsid w:val="009B52D5"/>
    <w:rsid w:val="009B6A0B"/>
    <w:rsid w:val="009B70EE"/>
    <w:rsid w:val="009C0748"/>
    <w:rsid w:val="009C2889"/>
    <w:rsid w:val="009C3A67"/>
    <w:rsid w:val="009C7E93"/>
    <w:rsid w:val="009D0C3A"/>
    <w:rsid w:val="009D23D4"/>
    <w:rsid w:val="009D2B1D"/>
    <w:rsid w:val="009D2B21"/>
    <w:rsid w:val="009D2B4C"/>
    <w:rsid w:val="009D457C"/>
    <w:rsid w:val="009D6FA0"/>
    <w:rsid w:val="009D7E52"/>
    <w:rsid w:val="009E0D29"/>
    <w:rsid w:val="009E4146"/>
    <w:rsid w:val="009E5ED3"/>
    <w:rsid w:val="009E5FCA"/>
    <w:rsid w:val="009E6148"/>
    <w:rsid w:val="009E6D56"/>
    <w:rsid w:val="009E7012"/>
    <w:rsid w:val="009F3163"/>
    <w:rsid w:val="009F46E8"/>
    <w:rsid w:val="00A00EFE"/>
    <w:rsid w:val="00A030C2"/>
    <w:rsid w:val="00A04493"/>
    <w:rsid w:val="00A06801"/>
    <w:rsid w:val="00A0789F"/>
    <w:rsid w:val="00A07FC4"/>
    <w:rsid w:val="00A1053B"/>
    <w:rsid w:val="00A108BA"/>
    <w:rsid w:val="00A12CA2"/>
    <w:rsid w:val="00A13419"/>
    <w:rsid w:val="00A14551"/>
    <w:rsid w:val="00A16013"/>
    <w:rsid w:val="00A163B8"/>
    <w:rsid w:val="00A16E65"/>
    <w:rsid w:val="00A176E8"/>
    <w:rsid w:val="00A218A0"/>
    <w:rsid w:val="00A23D93"/>
    <w:rsid w:val="00A2554E"/>
    <w:rsid w:val="00A27F8C"/>
    <w:rsid w:val="00A3148E"/>
    <w:rsid w:val="00A358F9"/>
    <w:rsid w:val="00A362DF"/>
    <w:rsid w:val="00A3676E"/>
    <w:rsid w:val="00A370D0"/>
    <w:rsid w:val="00A44611"/>
    <w:rsid w:val="00A44B26"/>
    <w:rsid w:val="00A4598E"/>
    <w:rsid w:val="00A50F8B"/>
    <w:rsid w:val="00A543D0"/>
    <w:rsid w:val="00A605C3"/>
    <w:rsid w:val="00A637A2"/>
    <w:rsid w:val="00A63938"/>
    <w:rsid w:val="00A652C3"/>
    <w:rsid w:val="00A65343"/>
    <w:rsid w:val="00A65953"/>
    <w:rsid w:val="00A65CA3"/>
    <w:rsid w:val="00A67657"/>
    <w:rsid w:val="00A74E0B"/>
    <w:rsid w:val="00A76BC9"/>
    <w:rsid w:val="00A77243"/>
    <w:rsid w:val="00A8274D"/>
    <w:rsid w:val="00A831B1"/>
    <w:rsid w:val="00A950A3"/>
    <w:rsid w:val="00A95C6D"/>
    <w:rsid w:val="00A96010"/>
    <w:rsid w:val="00AA140A"/>
    <w:rsid w:val="00AA1B7F"/>
    <w:rsid w:val="00AA4B5C"/>
    <w:rsid w:val="00AA59C8"/>
    <w:rsid w:val="00AA730D"/>
    <w:rsid w:val="00AA7AD4"/>
    <w:rsid w:val="00AB5B42"/>
    <w:rsid w:val="00AC0C32"/>
    <w:rsid w:val="00AC14D8"/>
    <w:rsid w:val="00AC16D4"/>
    <w:rsid w:val="00AC3BD3"/>
    <w:rsid w:val="00AC4898"/>
    <w:rsid w:val="00AC55A5"/>
    <w:rsid w:val="00AC6842"/>
    <w:rsid w:val="00AC74CB"/>
    <w:rsid w:val="00AD0C34"/>
    <w:rsid w:val="00AD24DC"/>
    <w:rsid w:val="00AD6987"/>
    <w:rsid w:val="00AD73E1"/>
    <w:rsid w:val="00AE05A8"/>
    <w:rsid w:val="00AE0E2C"/>
    <w:rsid w:val="00AE2FAC"/>
    <w:rsid w:val="00AE4189"/>
    <w:rsid w:val="00AE54C6"/>
    <w:rsid w:val="00AE5A55"/>
    <w:rsid w:val="00AE6B62"/>
    <w:rsid w:val="00AE76C3"/>
    <w:rsid w:val="00AE7D0B"/>
    <w:rsid w:val="00AF03CF"/>
    <w:rsid w:val="00AF0926"/>
    <w:rsid w:val="00AF0CA5"/>
    <w:rsid w:val="00AF2547"/>
    <w:rsid w:val="00AF30EA"/>
    <w:rsid w:val="00B02C63"/>
    <w:rsid w:val="00B04290"/>
    <w:rsid w:val="00B04D08"/>
    <w:rsid w:val="00B05C89"/>
    <w:rsid w:val="00B07479"/>
    <w:rsid w:val="00B07C79"/>
    <w:rsid w:val="00B07CAE"/>
    <w:rsid w:val="00B11824"/>
    <w:rsid w:val="00B14483"/>
    <w:rsid w:val="00B15B1F"/>
    <w:rsid w:val="00B20276"/>
    <w:rsid w:val="00B22A9C"/>
    <w:rsid w:val="00B269F2"/>
    <w:rsid w:val="00B30D03"/>
    <w:rsid w:val="00B33724"/>
    <w:rsid w:val="00B33BC2"/>
    <w:rsid w:val="00B340FC"/>
    <w:rsid w:val="00B3631C"/>
    <w:rsid w:val="00B374CB"/>
    <w:rsid w:val="00B378DE"/>
    <w:rsid w:val="00B40641"/>
    <w:rsid w:val="00B4079F"/>
    <w:rsid w:val="00B4321D"/>
    <w:rsid w:val="00B43BE5"/>
    <w:rsid w:val="00B46E57"/>
    <w:rsid w:val="00B51745"/>
    <w:rsid w:val="00B52459"/>
    <w:rsid w:val="00B5263A"/>
    <w:rsid w:val="00B54946"/>
    <w:rsid w:val="00B54D5C"/>
    <w:rsid w:val="00B57E78"/>
    <w:rsid w:val="00B62C25"/>
    <w:rsid w:val="00B62E61"/>
    <w:rsid w:val="00B62F03"/>
    <w:rsid w:val="00B67773"/>
    <w:rsid w:val="00B67F8E"/>
    <w:rsid w:val="00B70475"/>
    <w:rsid w:val="00B717AE"/>
    <w:rsid w:val="00B73FC4"/>
    <w:rsid w:val="00B74307"/>
    <w:rsid w:val="00B75F9B"/>
    <w:rsid w:val="00B8096F"/>
    <w:rsid w:val="00B80B4F"/>
    <w:rsid w:val="00B82684"/>
    <w:rsid w:val="00B84E0E"/>
    <w:rsid w:val="00B87AE2"/>
    <w:rsid w:val="00B87C7A"/>
    <w:rsid w:val="00B905BF"/>
    <w:rsid w:val="00B91819"/>
    <w:rsid w:val="00B91BA3"/>
    <w:rsid w:val="00B963F4"/>
    <w:rsid w:val="00B96800"/>
    <w:rsid w:val="00B96866"/>
    <w:rsid w:val="00BA166C"/>
    <w:rsid w:val="00BA309A"/>
    <w:rsid w:val="00BA3E67"/>
    <w:rsid w:val="00BA54D1"/>
    <w:rsid w:val="00BA7A0F"/>
    <w:rsid w:val="00BB1380"/>
    <w:rsid w:val="00BB228E"/>
    <w:rsid w:val="00BB2E94"/>
    <w:rsid w:val="00BB4D2D"/>
    <w:rsid w:val="00BB552B"/>
    <w:rsid w:val="00BB5536"/>
    <w:rsid w:val="00BC16A0"/>
    <w:rsid w:val="00BC24A8"/>
    <w:rsid w:val="00BC4477"/>
    <w:rsid w:val="00BC4952"/>
    <w:rsid w:val="00BD02F0"/>
    <w:rsid w:val="00BD234C"/>
    <w:rsid w:val="00BD28F6"/>
    <w:rsid w:val="00BD2CA2"/>
    <w:rsid w:val="00BD3C7F"/>
    <w:rsid w:val="00BD46BF"/>
    <w:rsid w:val="00BD57FC"/>
    <w:rsid w:val="00BE079E"/>
    <w:rsid w:val="00BE1F80"/>
    <w:rsid w:val="00BE26D3"/>
    <w:rsid w:val="00BE3537"/>
    <w:rsid w:val="00BF1262"/>
    <w:rsid w:val="00BF165C"/>
    <w:rsid w:val="00BF4A5F"/>
    <w:rsid w:val="00BF5E08"/>
    <w:rsid w:val="00BF628C"/>
    <w:rsid w:val="00BF76D8"/>
    <w:rsid w:val="00C008E1"/>
    <w:rsid w:val="00C00F07"/>
    <w:rsid w:val="00C04E61"/>
    <w:rsid w:val="00C04F56"/>
    <w:rsid w:val="00C059A4"/>
    <w:rsid w:val="00C0628D"/>
    <w:rsid w:val="00C0784C"/>
    <w:rsid w:val="00C1089C"/>
    <w:rsid w:val="00C12DB9"/>
    <w:rsid w:val="00C15172"/>
    <w:rsid w:val="00C2481A"/>
    <w:rsid w:val="00C25240"/>
    <w:rsid w:val="00C25611"/>
    <w:rsid w:val="00C25A78"/>
    <w:rsid w:val="00C26455"/>
    <w:rsid w:val="00C3337A"/>
    <w:rsid w:val="00C3610C"/>
    <w:rsid w:val="00C3704F"/>
    <w:rsid w:val="00C415DC"/>
    <w:rsid w:val="00C4268F"/>
    <w:rsid w:val="00C43324"/>
    <w:rsid w:val="00C452CF"/>
    <w:rsid w:val="00C5188D"/>
    <w:rsid w:val="00C51B4A"/>
    <w:rsid w:val="00C54EBA"/>
    <w:rsid w:val="00C5752F"/>
    <w:rsid w:val="00C6153A"/>
    <w:rsid w:val="00C61FE1"/>
    <w:rsid w:val="00C62C39"/>
    <w:rsid w:val="00C66D5B"/>
    <w:rsid w:val="00C71877"/>
    <w:rsid w:val="00C72004"/>
    <w:rsid w:val="00C72715"/>
    <w:rsid w:val="00C7737E"/>
    <w:rsid w:val="00C8221F"/>
    <w:rsid w:val="00C876BA"/>
    <w:rsid w:val="00C92F26"/>
    <w:rsid w:val="00C957EA"/>
    <w:rsid w:val="00CA21AC"/>
    <w:rsid w:val="00CA35FD"/>
    <w:rsid w:val="00CA4073"/>
    <w:rsid w:val="00CA7557"/>
    <w:rsid w:val="00CA7A84"/>
    <w:rsid w:val="00CB48B0"/>
    <w:rsid w:val="00CB50E4"/>
    <w:rsid w:val="00CB5FBA"/>
    <w:rsid w:val="00CB7328"/>
    <w:rsid w:val="00CC03E3"/>
    <w:rsid w:val="00CC0D3D"/>
    <w:rsid w:val="00CC202F"/>
    <w:rsid w:val="00CC4DB0"/>
    <w:rsid w:val="00CD2215"/>
    <w:rsid w:val="00CD712A"/>
    <w:rsid w:val="00CE008A"/>
    <w:rsid w:val="00CE1322"/>
    <w:rsid w:val="00CE2DAA"/>
    <w:rsid w:val="00CE4EFD"/>
    <w:rsid w:val="00CE757B"/>
    <w:rsid w:val="00CE7C48"/>
    <w:rsid w:val="00CE7F1D"/>
    <w:rsid w:val="00CF1268"/>
    <w:rsid w:val="00D0054C"/>
    <w:rsid w:val="00D013F4"/>
    <w:rsid w:val="00D014DC"/>
    <w:rsid w:val="00D062FC"/>
    <w:rsid w:val="00D0762F"/>
    <w:rsid w:val="00D07BC1"/>
    <w:rsid w:val="00D11479"/>
    <w:rsid w:val="00D11968"/>
    <w:rsid w:val="00D160CD"/>
    <w:rsid w:val="00D17ED0"/>
    <w:rsid w:val="00D224C2"/>
    <w:rsid w:val="00D23D7B"/>
    <w:rsid w:val="00D244C1"/>
    <w:rsid w:val="00D24B0E"/>
    <w:rsid w:val="00D25F15"/>
    <w:rsid w:val="00D26B4A"/>
    <w:rsid w:val="00D26FFB"/>
    <w:rsid w:val="00D301FD"/>
    <w:rsid w:val="00D333EE"/>
    <w:rsid w:val="00D354DC"/>
    <w:rsid w:val="00D357AB"/>
    <w:rsid w:val="00D35BBA"/>
    <w:rsid w:val="00D40A91"/>
    <w:rsid w:val="00D42367"/>
    <w:rsid w:val="00D44D54"/>
    <w:rsid w:val="00D462C8"/>
    <w:rsid w:val="00D47F0D"/>
    <w:rsid w:val="00D50B15"/>
    <w:rsid w:val="00D5225E"/>
    <w:rsid w:val="00D52655"/>
    <w:rsid w:val="00D52CC3"/>
    <w:rsid w:val="00D54DEC"/>
    <w:rsid w:val="00D55C24"/>
    <w:rsid w:val="00D569EF"/>
    <w:rsid w:val="00D56BED"/>
    <w:rsid w:val="00D604EE"/>
    <w:rsid w:val="00D6173B"/>
    <w:rsid w:val="00D655C3"/>
    <w:rsid w:val="00D6660D"/>
    <w:rsid w:val="00D66971"/>
    <w:rsid w:val="00D70F68"/>
    <w:rsid w:val="00D71120"/>
    <w:rsid w:val="00D746A1"/>
    <w:rsid w:val="00D761F3"/>
    <w:rsid w:val="00D774B2"/>
    <w:rsid w:val="00D8023C"/>
    <w:rsid w:val="00D93826"/>
    <w:rsid w:val="00D94A0B"/>
    <w:rsid w:val="00D96277"/>
    <w:rsid w:val="00D97731"/>
    <w:rsid w:val="00DA11A7"/>
    <w:rsid w:val="00DA695E"/>
    <w:rsid w:val="00DB3D5C"/>
    <w:rsid w:val="00DC0FFC"/>
    <w:rsid w:val="00DC2BFF"/>
    <w:rsid w:val="00DD2194"/>
    <w:rsid w:val="00DD6D3C"/>
    <w:rsid w:val="00DD7966"/>
    <w:rsid w:val="00DE1819"/>
    <w:rsid w:val="00DE20FF"/>
    <w:rsid w:val="00DE6F44"/>
    <w:rsid w:val="00DF08E2"/>
    <w:rsid w:val="00DF15C1"/>
    <w:rsid w:val="00DF1B88"/>
    <w:rsid w:val="00DF210D"/>
    <w:rsid w:val="00DF5963"/>
    <w:rsid w:val="00DF59F9"/>
    <w:rsid w:val="00E002D7"/>
    <w:rsid w:val="00E028F3"/>
    <w:rsid w:val="00E03DC9"/>
    <w:rsid w:val="00E05560"/>
    <w:rsid w:val="00E1112A"/>
    <w:rsid w:val="00E111E7"/>
    <w:rsid w:val="00E11963"/>
    <w:rsid w:val="00E129F3"/>
    <w:rsid w:val="00E13660"/>
    <w:rsid w:val="00E136FE"/>
    <w:rsid w:val="00E15D7B"/>
    <w:rsid w:val="00E24A32"/>
    <w:rsid w:val="00E257F5"/>
    <w:rsid w:val="00E3049C"/>
    <w:rsid w:val="00E341D1"/>
    <w:rsid w:val="00E37639"/>
    <w:rsid w:val="00E411B3"/>
    <w:rsid w:val="00E45942"/>
    <w:rsid w:val="00E46BF5"/>
    <w:rsid w:val="00E52813"/>
    <w:rsid w:val="00E52CAD"/>
    <w:rsid w:val="00E53F94"/>
    <w:rsid w:val="00E55233"/>
    <w:rsid w:val="00E567CC"/>
    <w:rsid w:val="00E63616"/>
    <w:rsid w:val="00E67D9B"/>
    <w:rsid w:val="00E73F5C"/>
    <w:rsid w:val="00E761A4"/>
    <w:rsid w:val="00E76D40"/>
    <w:rsid w:val="00E804BC"/>
    <w:rsid w:val="00E807FD"/>
    <w:rsid w:val="00E80954"/>
    <w:rsid w:val="00E80ADF"/>
    <w:rsid w:val="00E846AF"/>
    <w:rsid w:val="00E927B7"/>
    <w:rsid w:val="00E92866"/>
    <w:rsid w:val="00E9297D"/>
    <w:rsid w:val="00E9442B"/>
    <w:rsid w:val="00EA2CD4"/>
    <w:rsid w:val="00EA2FE3"/>
    <w:rsid w:val="00EA6550"/>
    <w:rsid w:val="00EA69D4"/>
    <w:rsid w:val="00EA6AA6"/>
    <w:rsid w:val="00EA6DCA"/>
    <w:rsid w:val="00EA75EF"/>
    <w:rsid w:val="00EB408E"/>
    <w:rsid w:val="00EB4098"/>
    <w:rsid w:val="00EB7074"/>
    <w:rsid w:val="00EB75B8"/>
    <w:rsid w:val="00EC334C"/>
    <w:rsid w:val="00EC56F6"/>
    <w:rsid w:val="00EC7383"/>
    <w:rsid w:val="00ED2C0E"/>
    <w:rsid w:val="00ED3FD9"/>
    <w:rsid w:val="00ED473F"/>
    <w:rsid w:val="00ED54E6"/>
    <w:rsid w:val="00ED6C6F"/>
    <w:rsid w:val="00ED767C"/>
    <w:rsid w:val="00EE1983"/>
    <w:rsid w:val="00EE2072"/>
    <w:rsid w:val="00EE26D9"/>
    <w:rsid w:val="00EE57CC"/>
    <w:rsid w:val="00EE6498"/>
    <w:rsid w:val="00EE6AF1"/>
    <w:rsid w:val="00EE7F31"/>
    <w:rsid w:val="00EF0697"/>
    <w:rsid w:val="00EF07DA"/>
    <w:rsid w:val="00EF150C"/>
    <w:rsid w:val="00EF2B05"/>
    <w:rsid w:val="00EF2D87"/>
    <w:rsid w:val="00EF5F04"/>
    <w:rsid w:val="00F005A4"/>
    <w:rsid w:val="00F014A2"/>
    <w:rsid w:val="00F1168A"/>
    <w:rsid w:val="00F123C6"/>
    <w:rsid w:val="00F142B0"/>
    <w:rsid w:val="00F15134"/>
    <w:rsid w:val="00F1649B"/>
    <w:rsid w:val="00F16EB5"/>
    <w:rsid w:val="00F2067B"/>
    <w:rsid w:val="00F21C27"/>
    <w:rsid w:val="00F21FD7"/>
    <w:rsid w:val="00F227CF"/>
    <w:rsid w:val="00F23430"/>
    <w:rsid w:val="00F23BE1"/>
    <w:rsid w:val="00F2470F"/>
    <w:rsid w:val="00F316AE"/>
    <w:rsid w:val="00F32044"/>
    <w:rsid w:val="00F34518"/>
    <w:rsid w:val="00F3546F"/>
    <w:rsid w:val="00F35475"/>
    <w:rsid w:val="00F4220E"/>
    <w:rsid w:val="00F42F1E"/>
    <w:rsid w:val="00F45614"/>
    <w:rsid w:val="00F51DD4"/>
    <w:rsid w:val="00F522EB"/>
    <w:rsid w:val="00F5662F"/>
    <w:rsid w:val="00F578B6"/>
    <w:rsid w:val="00F6115C"/>
    <w:rsid w:val="00F6230F"/>
    <w:rsid w:val="00F6309C"/>
    <w:rsid w:val="00F63232"/>
    <w:rsid w:val="00F64B58"/>
    <w:rsid w:val="00F7054F"/>
    <w:rsid w:val="00F70D33"/>
    <w:rsid w:val="00F71A5B"/>
    <w:rsid w:val="00F72892"/>
    <w:rsid w:val="00F734E4"/>
    <w:rsid w:val="00F754A6"/>
    <w:rsid w:val="00F76402"/>
    <w:rsid w:val="00F7697A"/>
    <w:rsid w:val="00F77202"/>
    <w:rsid w:val="00F7740D"/>
    <w:rsid w:val="00F82829"/>
    <w:rsid w:val="00F84E0E"/>
    <w:rsid w:val="00F9022E"/>
    <w:rsid w:val="00F93AC6"/>
    <w:rsid w:val="00F94888"/>
    <w:rsid w:val="00F94B79"/>
    <w:rsid w:val="00FA1A33"/>
    <w:rsid w:val="00FA3DCF"/>
    <w:rsid w:val="00FA409E"/>
    <w:rsid w:val="00FB13E9"/>
    <w:rsid w:val="00FB1FB8"/>
    <w:rsid w:val="00FB4309"/>
    <w:rsid w:val="00FB553E"/>
    <w:rsid w:val="00FB6779"/>
    <w:rsid w:val="00FC2B35"/>
    <w:rsid w:val="00FC51FB"/>
    <w:rsid w:val="00FC6C24"/>
    <w:rsid w:val="00FD07E4"/>
    <w:rsid w:val="00FD45DE"/>
    <w:rsid w:val="00FE08E8"/>
    <w:rsid w:val="00FF33A8"/>
    <w:rsid w:val="00FF56E8"/>
    <w:rsid w:val="00FF6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68C41D"/>
  <w15:docId w15:val="{E0AD4F65-29FD-4497-A5E0-CA960285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MS Mincho" w:hAnsi="Calibri" w:cs="Arial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uiPriority="9" w:qFormat="1"/>
    <w:lsdException w:name="heading 5" w:uiPriority="9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9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4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iPriority="19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19" w:qFormat="1"/>
    <w:lsdException w:name="Emphasis" w:uiPriority="19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7CC"/>
    <w:rPr>
      <w:rFonts w:eastAsia="Arial"/>
      <w:lang w:eastAsia="ja-JP"/>
    </w:rPr>
  </w:style>
  <w:style w:type="paragraph" w:styleId="Heading1">
    <w:name w:val="heading 1"/>
    <w:aliases w:val="H1"/>
    <w:basedOn w:val="Normal"/>
    <w:next w:val="Normal"/>
    <w:qFormat/>
    <w:rsid w:val="001B2997"/>
    <w:pPr>
      <w:keepNext/>
      <w:spacing w:after="120"/>
      <w:outlineLvl w:val="0"/>
    </w:pPr>
    <w:rPr>
      <w:rFonts w:eastAsia="Calibri" w:cs="Calibri"/>
      <w:b/>
      <w:bCs/>
      <w:color w:val="4F81BD" w:themeColor="accent1"/>
      <w:kern w:val="32"/>
      <w:sz w:val="32"/>
      <w:szCs w:val="32"/>
    </w:rPr>
  </w:style>
  <w:style w:type="paragraph" w:styleId="Heading2">
    <w:name w:val="heading 2"/>
    <w:aliases w:val="l2,H2"/>
    <w:basedOn w:val="Normal"/>
    <w:next w:val="Normal"/>
    <w:link w:val="Heading2Char"/>
    <w:qFormat/>
    <w:rsid w:val="001B2997"/>
    <w:pPr>
      <w:keepNext/>
      <w:spacing w:before="240" w:after="80"/>
      <w:outlineLvl w:val="1"/>
    </w:pPr>
    <w:rPr>
      <w:rFonts w:eastAsia="Calibri" w:cs="Calibr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Normal"/>
    <w:qFormat/>
    <w:rsid w:val="00EE57CC"/>
    <w:pPr>
      <w:keepNext/>
      <w:spacing w:before="180" w:after="80"/>
      <w:outlineLvl w:val="2"/>
    </w:pPr>
    <w:rPr>
      <w:rFonts w:eastAsia="Calibri" w:cs="Calibri"/>
      <w:b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uiPriority w:val="9"/>
    <w:qFormat/>
    <w:rsid w:val="00EE57CC"/>
    <w:pPr>
      <w:keepNext/>
      <w:spacing w:before="180" w:after="80"/>
      <w:outlineLvl w:val="3"/>
    </w:pPr>
    <w:rPr>
      <w:rFonts w:eastAsia="Calibri" w:cs="Calibr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uiPriority w:val="9"/>
    <w:rsid w:val="00EE57CC"/>
    <w:pPr>
      <w:keepNext/>
      <w:spacing w:before="180"/>
      <w:outlineLvl w:val="4"/>
    </w:pPr>
    <w:rPr>
      <w:bCs/>
      <w:i/>
      <w:iCs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rsid w:val="00EE57CC"/>
    <w:pPr>
      <w:numPr>
        <w:ilvl w:val="5"/>
        <w:numId w:val="4"/>
      </w:numPr>
      <w:spacing w:before="24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rsid w:val="00EE57CC"/>
    <w:pPr>
      <w:numPr>
        <w:ilvl w:val="6"/>
        <w:numId w:val="4"/>
      </w:numPr>
      <w:spacing w:before="24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rsid w:val="00EE57CC"/>
    <w:pPr>
      <w:numPr>
        <w:ilvl w:val="7"/>
        <w:numId w:val="4"/>
      </w:numPr>
      <w:spacing w:before="2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rsid w:val="00EE57CC"/>
    <w:pPr>
      <w:numPr>
        <w:ilvl w:val="8"/>
        <w:numId w:val="4"/>
      </w:numPr>
      <w:spacing w:before="24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idden">
    <w:name w:val="Hidden"/>
    <w:basedOn w:val="Normal"/>
    <w:next w:val="Normal"/>
    <w:rsid w:val="000D387E"/>
    <w:pPr>
      <w:shd w:val="clear" w:color="auto" w:fill="FFFF99"/>
    </w:pPr>
    <w:rPr>
      <w:vanish/>
      <w:color w:val="C00000"/>
    </w:rPr>
  </w:style>
  <w:style w:type="numbering" w:customStyle="1" w:styleId="NumberedList">
    <w:name w:val="Numbered List"/>
    <w:basedOn w:val="NoList"/>
    <w:rsid w:val="00EE57CC"/>
    <w:pPr>
      <w:numPr>
        <w:numId w:val="6"/>
      </w:numPr>
    </w:pPr>
  </w:style>
  <w:style w:type="paragraph" w:customStyle="1" w:styleId="Note">
    <w:name w:val="Note"/>
    <w:basedOn w:val="Normal"/>
    <w:uiPriority w:val="19"/>
    <w:qFormat/>
    <w:rsid w:val="00EE57CC"/>
    <w:pPr>
      <w:pBdr>
        <w:left w:val="single" w:sz="18" w:space="6" w:color="4F81BD" w:themeColor="accent1"/>
      </w:pBdr>
      <w:ind w:left="720"/>
    </w:pPr>
    <w:rPr>
      <w:szCs w:val="18"/>
    </w:rPr>
  </w:style>
  <w:style w:type="paragraph" w:customStyle="1" w:styleId="NoteTitle">
    <w:name w:val="Note Title"/>
    <w:basedOn w:val="Note"/>
    <w:next w:val="Note"/>
    <w:uiPriority w:val="19"/>
    <w:qFormat/>
    <w:rsid w:val="00EE57CC"/>
    <w:pPr>
      <w:keepNext/>
    </w:pPr>
    <w:rPr>
      <w:b/>
      <w:bCs/>
      <w:color w:val="4F81BD" w:themeColor="accent1"/>
    </w:rPr>
  </w:style>
  <w:style w:type="paragraph" w:customStyle="1" w:styleId="CodeBlock">
    <w:name w:val="Code Block"/>
    <w:basedOn w:val="Normal"/>
    <w:uiPriority w:val="24"/>
    <w:qFormat/>
    <w:rsid w:val="00EE57CC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0" w:after="20"/>
    </w:pPr>
    <w:rPr>
      <w:rFonts w:ascii="Courier New" w:eastAsia="Courier New" w:hAnsi="Courier New" w:cs="Courier New"/>
      <w:sz w:val="16"/>
      <w:szCs w:val="16"/>
    </w:rPr>
  </w:style>
  <w:style w:type="paragraph" w:customStyle="1" w:styleId="CheckList0">
    <w:name w:val="Check List"/>
    <w:basedOn w:val="Normal"/>
    <w:uiPriority w:val="24"/>
    <w:qFormat/>
    <w:rsid w:val="00EE57CC"/>
    <w:pPr>
      <w:numPr>
        <w:numId w:val="8"/>
      </w:numPr>
      <w:contextualSpacing/>
    </w:pPr>
  </w:style>
  <w:style w:type="table" w:styleId="TableClassic2">
    <w:name w:val="Table Classic 2"/>
    <w:basedOn w:val="TableNormal"/>
    <w:rsid w:val="00EE57C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Bullet">
    <w:name w:val="List Bullet"/>
    <w:basedOn w:val="Normal"/>
    <w:uiPriority w:val="4"/>
    <w:qFormat/>
    <w:rsid w:val="008C0E36"/>
    <w:pPr>
      <w:numPr>
        <w:numId w:val="11"/>
      </w:numPr>
      <w:tabs>
        <w:tab w:val="num" w:pos="227"/>
      </w:tabs>
      <w:ind w:left="227" w:hanging="227"/>
      <w:contextualSpacing/>
    </w:pPr>
  </w:style>
  <w:style w:type="paragraph" w:styleId="Caption">
    <w:name w:val="caption"/>
    <w:basedOn w:val="Normal"/>
    <w:next w:val="Normal"/>
    <w:uiPriority w:val="19"/>
    <w:qFormat/>
    <w:rsid w:val="00EE57CC"/>
    <w:rPr>
      <w:rFonts w:eastAsiaTheme="minorEastAsia" w:cstheme="minorHAnsi"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uiPriority w:val="39"/>
    <w:rsid w:val="00EE57CC"/>
    <w:pPr>
      <w:spacing w:before="240" w:after="80"/>
    </w:pPr>
    <w:rPr>
      <w:b/>
      <w:bCs/>
      <w:iCs/>
      <w:sz w:val="24"/>
    </w:rPr>
  </w:style>
  <w:style w:type="paragraph" w:styleId="TOC2">
    <w:name w:val="toc 2"/>
    <w:basedOn w:val="Normal"/>
    <w:next w:val="Normal"/>
    <w:uiPriority w:val="39"/>
    <w:rsid w:val="00EE57CC"/>
    <w:pPr>
      <w:spacing w:after="80"/>
    </w:pPr>
  </w:style>
  <w:style w:type="paragraph" w:styleId="TOC3">
    <w:name w:val="toc 3"/>
    <w:basedOn w:val="Normal"/>
    <w:next w:val="Normal"/>
    <w:uiPriority w:val="39"/>
    <w:rsid w:val="00EE57CC"/>
    <w:pPr>
      <w:spacing w:before="60" w:after="80"/>
      <w:ind w:left="360"/>
    </w:pPr>
    <w:rPr>
      <w:sz w:val="20"/>
    </w:rPr>
  </w:style>
  <w:style w:type="table" w:styleId="TableGrid">
    <w:name w:val="Table Grid"/>
    <w:basedOn w:val="TableNormal"/>
    <w:rsid w:val="00EE57CC"/>
    <w:pPr>
      <w:spacing w:before="40" w:after="40" w:line="252" w:lineRule="auto"/>
    </w:pPr>
    <w:rPr>
      <w:rFonts w:eastAsia="Arial Narrow" w:cs="Arial Narrow"/>
      <w:sz w:val="20"/>
      <w:szCs w:val="20"/>
    </w:rPr>
    <w:tblPr>
      <w:tblStyleRowBandSize w:val="1"/>
      <w:tblStyleColBandSize w:val="1"/>
      <w:tblBorders>
        <w:top w:val="single" w:sz="8" w:space="0" w:color="95B3D7" w:themeColor="accent1" w:themeTint="99"/>
        <w:bottom w:val="single" w:sz="8" w:space="0" w:color="95B3D7" w:themeColor="accent1" w:themeTint="99"/>
        <w:insideH w:val="single" w:sz="8" w:space="0" w:color="95B3D7" w:themeColor="accent1" w:themeTint="99"/>
      </w:tblBorders>
      <w:tblCellMar>
        <w:left w:w="57" w:type="dxa"/>
        <w:right w:w="57" w:type="dxa"/>
      </w:tblCellMar>
    </w:tblPr>
    <w:tblStylePr w:type="firstRow">
      <w:pPr>
        <w:wordWrap/>
        <w:ind w:leftChars="0" w:left="0" w:rightChars="0" w:right="0"/>
        <w:jc w:val="left"/>
      </w:pPr>
      <w:rPr>
        <w:b/>
        <w:color w:val="4F81BD" w:themeColor="accent1"/>
      </w:rPr>
      <w:tblPr/>
      <w:tcPr>
        <w:tcBorders>
          <w:top w:val="single" w:sz="18" w:space="0" w:color="95B3D7" w:themeColor="accent1" w:themeTint="99"/>
          <w:bottom w:val="single" w:sz="18" w:space="0" w:color="95B3D7" w:themeColor="accent1" w:themeTint="99"/>
        </w:tcBorders>
        <w:shd w:val="clear" w:color="auto" w:fill="DBE5F1" w:themeFill="accent1" w:themeFillTint="33"/>
      </w:tcPr>
    </w:tblStylePr>
    <w:tblStylePr w:type="lastRow">
      <w:rPr>
        <w:b/>
        <w:i w:val="0"/>
        <w:color w:val="404040" w:themeColor="text1" w:themeTint="BF"/>
      </w:rPr>
      <w:tblPr/>
      <w:tcPr>
        <w:tcBorders>
          <w:top w:val="double" w:sz="12" w:space="0" w:color="95B3D7" w:themeColor="accent1" w:themeTint="99"/>
          <w:left w:val="nil"/>
          <w:bottom w:val="double" w:sz="12" w:space="0" w:color="95B3D7" w:themeColor="accent1" w:themeTint="99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i w:val="0"/>
        <w:color w:val="404040" w:themeColor="text1" w:themeTint="BF"/>
      </w:rPr>
    </w:tblStylePr>
    <w:tblStylePr w:type="lastCol">
      <w:rPr>
        <w:b/>
        <w:i w:val="0"/>
        <w:color w:val="404040" w:themeColor="text1" w:themeTint="BF"/>
      </w:r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DBE5F1" w:themeFill="accent1" w:themeFillTint="33"/>
      </w:tcPr>
    </w:tblStylePr>
    <w:tblStylePr w:type="band1Horz">
      <w:rPr>
        <w:rFonts w:asciiTheme="minorHAnsi" w:hAnsiTheme="minorHAnsi" w:cs="Segoe Condensed"/>
        <w:sz w:val="20"/>
        <w:szCs w:val="18"/>
      </w:rPr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single" w:sz="8" w:space="0" w:color="95B3D7" w:themeColor="accent1" w:themeTint="99"/>
          <w:left w:val="nil"/>
          <w:bottom w:val="single" w:sz="8" w:space="0" w:color="95B3D7" w:themeColor="accent1" w:themeTint="99"/>
          <w:right w:val="nil"/>
          <w:insideH w:val="single" w:sz="8" w:space="0" w:color="95B3D7" w:themeColor="accent1" w:themeTint="99"/>
          <w:insideV w:val="nil"/>
          <w:tl2br w:val="nil"/>
          <w:tr2bl w:val="nil"/>
        </w:tcBorders>
        <w:shd w:val="clear" w:color="auto" w:fill="DBE5F1" w:themeFill="accent1" w:themeFillTint="33"/>
      </w:tcPr>
    </w:tblStylePr>
  </w:style>
  <w:style w:type="numbering" w:customStyle="1" w:styleId="Bullets">
    <w:name w:val="Bullets"/>
    <w:rsid w:val="008C0E36"/>
    <w:pPr>
      <w:numPr>
        <w:numId w:val="7"/>
      </w:numPr>
    </w:pPr>
  </w:style>
  <w:style w:type="paragraph" w:styleId="Footer">
    <w:name w:val="footer"/>
    <w:basedOn w:val="Normal"/>
    <w:link w:val="FooterChar"/>
    <w:rsid w:val="00EE57CC"/>
    <w:pPr>
      <w:spacing w:after="0"/>
      <w:ind w:left="-227"/>
    </w:pPr>
    <w:rPr>
      <w:rFonts w:eastAsia="Calibri" w:cs="Calibri"/>
      <w:sz w:val="16"/>
      <w:szCs w:val="16"/>
    </w:rPr>
  </w:style>
  <w:style w:type="paragraph" w:styleId="Header">
    <w:name w:val="header"/>
    <w:basedOn w:val="Normal"/>
    <w:link w:val="HeaderChar"/>
    <w:rsid w:val="00EE57CC"/>
    <w:pPr>
      <w:spacing w:after="0"/>
      <w:jc w:val="right"/>
    </w:pPr>
    <w:rPr>
      <w:rFonts w:eastAsia="Calibri" w:cs="Calibri"/>
      <w:sz w:val="16"/>
      <w:szCs w:val="16"/>
    </w:rPr>
  </w:style>
  <w:style w:type="paragraph" w:customStyle="1" w:styleId="FooterSmall">
    <w:name w:val="Footer Small"/>
    <w:basedOn w:val="Footer"/>
    <w:uiPriority w:val="99"/>
    <w:rsid w:val="00EE57CC"/>
    <w:pPr>
      <w:ind w:left="0"/>
    </w:pPr>
    <w:rPr>
      <w:sz w:val="12"/>
      <w:szCs w:val="12"/>
    </w:rPr>
  </w:style>
  <w:style w:type="numbering" w:customStyle="1" w:styleId="Checklist">
    <w:name w:val="Checklist"/>
    <w:basedOn w:val="NoList"/>
    <w:rsid w:val="00EE57CC"/>
    <w:pPr>
      <w:numPr>
        <w:numId w:val="8"/>
      </w:numPr>
    </w:pPr>
  </w:style>
  <w:style w:type="paragraph" w:styleId="ListBullet2">
    <w:name w:val="List Bullet 2"/>
    <w:basedOn w:val="Normal"/>
    <w:rsid w:val="00EE57CC"/>
    <w:pPr>
      <w:numPr>
        <w:numId w:val="5"/>
      </w:numPr>
      <w:contextualSpacing/>
    </w:pPr>
  </w:style>
  <w:style w:type="paragraph" w:styleId="DocumentMap">
    <w:name w:val="Document Map"/>
    <w:basedOn w:val="Normal"/>
    <w:semiHidden/>
    <w:rsid w:val="00EE57CC"/>
    <w:pPr>
      <w:shd w:val="clear" w:color="auto" w:fill="000080"/>
    </w:pPr>
    <w:rPr>
      <w:rFonts w:ascii="Tahoma" w:hAnsi="Tahoma" w:cs="Tahoma"/>
    </w:rPr>
  </w:style>
  <w:style w:type="numbering" w:customStyle="1" w:styleId="NumberedListTable">
    <w:name w:val="Numbered List Table"/>
    <w:basedOn w:val="NoList"/>
    <w:rsid w:val="00EE57CC"/>
    <w:pPr>
      <w:numPr>
        <w:numId w:val="1"/>
      </w:numPr>
    </w:pPr>
  </w:style>
  <w:style w:type="numbering" w:customStyle="1" w:styleId="BulletsTable">
    <w:name w:val="Bullets Table"/>
    <w:basedOn w:val="NoList"/>
    <w:rsid w:val="00805D4A"/>
    <w:pPr>
      <w:numPr>
        <w:numId w:val="2"/>
      </w:numPr>
    </w:pPr>
  </w:style>
  <w:style w:type="paragraph" w:styleId="BalloonText">
    <w:name w:val="Balloon Text"/>
    <w:basedOn w:val="Normal"/>
    <w:link w:val="BalloonTextChar"/>
    <w:rsid w:val="00EE57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E57CC"/>
    <w:rPr>
      <w:rFonts w:ascii="Tahoma" w:eastAsia="Arial" w:hAnsi="Tahoma" w:cs="Tahoma"/>
      <w:sz w:val="16"/>
      <w:szCs w:val="16"/>
      <w:lang w:eastAsia="ja-JP"/>
    </w:rPr>
  </w:style>
  <w:style w:type="paragraph" w:customStyle="1" w:styleId="CoverTitle">
    <w:name w:val="Cover Title"/>
    <w:basedOn w:val="Normal"/>
    <w:next w:val="CoverSubject"/>
    <w:uiPriority w:val="99"/>
    <w:rsid w:val="00EE57CC"/>
    <w:pPr>
      <w:spacing w:before="3720" w:after="60" w:line="264" w:lineRule="auto"/>
      <w:ind w:left="1418" w:right="-567"/>
      <w:jc w:val="right"/>
    </w:pPr>
    <w:rPr>
      <w:rFonts w:eastAsia="Times New Roman" w:cs="Times New Roman"/>
      <w:b/>
      <w:sz w:val="44"/>
    </w:rPr>
  </w:style>
  <w:style w:type="paragraph" w:customStyle="1" w:styleId="CoverSubject">
    <w:name w:val="Cover Subject"/>
    <w:basedOn w:val="Normal"/>
    <w:uiPriority w:val="99"/>
    <w:rsid w:val="00EE57CC"/>
    <w:pPr>
      <w:ind w:left="1701" w:right="-567"/>
      <w:jc w:val="right"/>
    </w:pPr>
    <w:rPr>
      <w:rFonts w:eastAsia="Times New Roman" w:cs="Times New Roman"/>
      <w:sz w:val="36"/>
    </w:rPr>
  </w:style>
  <w:style w:type="paragraph" w:customStyle="1" w:styleId="CoverBlockHeading1">
    <w:name w:val="Cover Block Heading 1"/>
    <w:basedOn w:val="Normal"/>
    <w:next w:val="CoverBlockTextBold"/>
    <w:uiPriority w:val="99"/>
    <w:rsid w:val="00EE57CC"/>
    <w:pPr>
      <w:spacing w:before="1320" w:after="40"/>
      <w:ind w:right="-567"/>
      <w:jc w:val="right"/>
    </w:pPr>
    <w:rPr>
      <w:rFonts w:eastAsia="Times New Roman" w:cs="Times New Roman"/>
      <w:i/>
    </w:rPr>
  </w:style>
  <w:style w:type="paragraph" w:customStyle="1" w:styleId="CoverBlockText">
    <w:name w:val="Cover Block Text"/>
    <w:basedOn w:val="Normal"/>
    <w:uiPriority w:val="99"/>
    <w:rsid w:val="00EE57CC"/>
    <w:pPr>
      <w:spacing w:after="40"/>
      <w:ind w:right="-567"/>
      <w:jc w:val="right"/>
    </w:pPr>
    <w:rPr>
      <w:rFonts w:eastAsia="Times New Roman" w:cs="Times New Roman"/>
      <w:bCs/>
    </w:rPr>
  </w:style>
  <w:style w:type="paragraph" w:customStyle="1" w:styleId="CoverBlockTextBold">
    <w:name w:val="Cover Block Text Bold"/>
    <w:basedOn w:val="CoverBlockText"/>
    <w:uiPriority w:val="99"/>
    <w:rsid w:val="00EE57CC"/>
    <w:rPr>
      <w:b/>
    </w:rPr>
  </w:style>
  <w:style w:type="paragraph" w:customStyle="1" w:styleId="CoverBlockHeading2">
    <w:name w:val="Cover Block Heading 2"/>
    <w:basedOn w:val="Normal"/>
    <w:next w:val="CoverBlockTextBold"/>
    <w:uiPriority w:val="99"/>
    <w:rsid w:val="00EE57CC"/>
    <w:pPr>
      <w:spacing w:before="720"/>
      <w:ind w:left="-567" w:right="-567"/>
      <w:jc w:val="right"/>
    </w:pPr>
    <w:rPr>
      <w:rFonts w:eastAsia="Times New Roman" w:cs="Times New Roman"/>
      <w:i/>
      <w:iCs/>
    </w:rPr>
  </w:style>
  <w:style w:type="paragraph" w:customStyle="1" w:styleId="FooterDisclaimer">
    <w:name w:val="Footer Disclaimer"/>
    <w:basedOn w:val="Footer"/>
    <w:uiPriority w:val="99"/>
    <w:rsid w:val="00EE57CC"/>
    <w:pPr>
      <w:spacing w:after="120"/>
    </w:pPr>
  </w:style>
  <w:style w:type="paragraph" w:customStyle="1" w:styleId="FooterPageNumber">
    <w:name w:val="Footer Page Number"/>
    <w:basedOn w:val="Footer"/>
    <w:uiPriority w:val="99"/>
    <w:rsid w:val="00EE57CC"/>
    <w:pPr>
      <w:pBdr>
        <w:top w:val="single" w:sz="4" w:space="1" w:color="auto"/>
      </w:pBdr>
      <w:jc w:val="right"/>
    </w:pPr>
  </w:style>
  <w:style w:type="paragraph" w:styleId="ListParagraph">
    <w:name w:val="List Paragraph"/>
    <w:basedOn w:val="Normal"/>
    <w:link w:val="ListParagraphChar"/>
    <w:uiPriority w:val="34"/>
    <w:qFormat/>
    <w:rsid w:val="00EE57CC"/>
    <w:pPr>
      <w:ind w:left="720"/>
      <w:contextualSpacing/>
    </w:pPr>
  </w:style>
  <w:style w:type="paragraph" w:customStyle="1" w:styleId="CoverHeading2">
    <w:name w:val="Cover Heading 2"/>
    <w:basedOn w:val="Normal"/>
    <w:uiPriority w:val="99"/>
    <w:rsid w:val="00EE57CC"/>
    <w:pPr>
      <w:spacing w:before="360" w:after="120"/>
      <w:ind w:left="-357"/>
    </w:pPr>
    <w:rPr>
      <w:rFonts w:eastAsia="Calibri" w:cs="Calibri"/>
      <w:b/>
      <w:bCs/>
      <w:color w:val="4F81BD" w:themeColor="accent1"/>
      <w:sz w:val="28"/>
      <w:szCs w:val="28"/>
    </w:rPr>
  </w:style>
  <w:style w:type="paragraph" w:customStyle="1" w:styleId="CoverHeading1">
    <w:name w:val="Cover Heading 1"/>
    <w:basedOn w:val="Normal"/>
    <w:next w:val="Normal"/>
    <w:uiPriority w:val="99"/>
    <w:rsid w:val="00EE57CC"/>
    <w:pPr>
      <w:spacing w:after="120"/>
      <w:ind w:left="-357"/>
    </w:pPr>
    <w:rPr>
      <w:rFonts w:eastAsia="Calibri" w:cs="Calibri"/>
      <w:b/>
      <w:bCs/>
      <w:color w:val="4F81BD" w:themeColor="accent1"/>
      <w:sz w:val="32"/>
      <w:szCs w:val="32"/>
    </w:rPr>
  </w:style>
  <w:style w:type="paragraph" w:styleId="BodyText">
    <w:name w:val="Body Text"/>
    <w:basedOn w:val="Normal"/>
    <w:link w:val="BodyTextChar"/>
    <w:rsid w:val="00EE57CC"/>
    <w:pPr>
      <w:spacing w:after="120"/>
      <w:ind w:left="227"/>
    </w:pPr>
  </w:style>
  <w:style w:type="character" w:customStyle="1" w:styleId="BodyTextChar">
    <w:name w:val="Body Text Char"/>
    <w:basedOn w:val="DefaultParagraphFont"/>
    <w:link w:val="BodyText"/>
    <w:rsid w:val="00EE57CC"/>
    <w:rPr>
      <w:rFonts w:eastAsia="Arial"/>
      <w:lang w:eastAsia="ja-JP"/>
    </w:rPr>
  </w:style>
  <w:style w:type="character" w:customStyle="1" w:styleId="HeaderChar">
    <w:name w:val="Header Char"/>
    <w:basedOn w:val="DefaultParagraphFont"/>
    <w:link w:val="Head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erUnderline">
    <w:name w:val="Header Underline"/>
    <w:basedOn w:val="Header"/>
    <w:uiPriority w:val="99"/>
    <w:rsid w:val="00EE57CC"/>
    <w:pPr>
      <w:pBdr>
        <w:bottom w:val="single" w:sz="4" w:space="1" w:color="auto"/>
      </w:pBdr>
    </w:pPr>
  </w:style>
  <w:style w:type="character" w:customStyle="1" w:styleId="Heading6Char">
    <w:name w:val="Heading 6 Char"/>
    <w:basedOn w:val="DefaultParagraphFont"/>
    <w:link w:val="Heading6"/>
    <w:uiPriority w:val="9"/>
    <w:rsid w:val="00EE57CC"/>
    <w:rPr>
      <w:rFonts w:ascii="Times New Roman" w:eastAsia="Arial" w:hAnsi="Times New Roman" w:cs="Times New Roman"/>
      <w:b/>
      <w:bCs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rsid w:val="00EE57CC"/>
    <w:rPr>
      <w:rFonts w:ascii="Times New Roman" w:eastAsia="Arial" w:hAnsi="Times New Roman" w:cs="Times New Roman"/>
      <w:sz w:val="24"/>
      <w:szCs w:val="24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rsid w:val="00EE57CC"/>
    <w:rPr>
      <w:rFonts w:ascii="Times New Roman" w:eastAsia="Arial" w:hAnsi="Times New Roman" w:cs="Times New Roman"/>
      <w:i/>
      <w:iCs/>
      <w:sz w:val="24"/>
      <w:szCs w:val="24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rsid w:val="00EE57CC"/>
    <w:rPr>
      <w:rFonts w:eastAsia="Arial"/>
      <w:lang w:eastAsia="ja-JP"/>
    </w:rPr>
  </w:style>
  <w:style w:type="paragraph" w:styleId="FootnoteText">
    <w:name w:val="footnote text"/>
    <w:basedOn w:val="Normal"/>
    <w:link w:val="FootnoteTextChar"/>
    <w:rsid w:val="00EE57CC"/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rsid w:val="00EE57CC"/>
    <w:rPr>
      <w:rFonts w:eastAsia="Arial"/>
      <w:sz w:val="16"/>
      <w:szCs w:val="16"/>
      <w:lang w:eastAsia="ja-JP"/>
    </w:rPr>
  </w:style>
  <w:style w:type="character" w:styleId="Hyperlink">
    <w:name w:val="Hyperlink"/>
    <w:basedOn w:val="DefaultParagraphFont"/>
    <w:uiPriority w:val="99"/>
    <w:unhideWhenUsed/>
    <w:rsid w:val="00EE57CC"/>
    <w:rPr>
      <w:color w:val="0000FF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E57CC"/>
    <w:rPr>
      <w:rFonts w:eastAsia="Calibri" w:cs="Calibri"/>
      <w:sz w:val="16"/>
      <w:szCs w:val="16"/>
      <w:lang w:eastAsia="ja-JP"/>
    </w:rPr>
  </w:style>
  <w:style w:type="paragraph" w:customStyle="1" w:styleId="Heading1Numbered">
    <w:name w:val="Heading 1 (Numbered)"/>
    <w:basedOn w:val="Heading1"/>
    <w:next w:val="Normal"/>
    <w:uiPriority w:val="14"/>
    <w:qFormat/>
    <w:rsid w:val="00EE57CC"/>
    <w:pPr>
      <w:numPr>
        <w:numId w:val="10"/>
      </w:numPr>
      <w:ind w:left="0" w:firstLine="0"/>
    </w:pPr>
  </w:style>
  <w:style w:type="paragraph" w:customStyle="1" w:styleId="Heading2Numbered">
    <w:name w:val="Heading 2 (Numbered)"/>
    <w:basedOn w:val="Heading2"/>
    <w:next w:val="Normal"/>
    <w:uiPriority w:val="14"/>
    <w:qFormat/>
    <w:rsid w:val="00EE57CC"/>
    <w:pPr>
      <w:numPr>
        <w:ilvl w:val="1"/>
        <w:numId w:val="10"/>
      </w:numPr>
      <w:ind w:left="766" w:hanging="766"/>
    </w:pPr>
  </w:style>
  <w:style w:type="paragraph" w:customStyle="1" w:styleId="TableListBullet">
    <w:name w:val="Table List Bullet"/>
    <w:basedOn w:val="Normal"/>
    <w:uiPriority w:val="4"/>
    <w:qFormat/>
    <w:rsid w:val="00805D4A"/>
    <w:pPr>
      <w:numPr>
        <w:numId w:val="12"/>
      </w:numPr>
      <w:contextualSpacing/>
    </w:pPr>
  </w:style>
  <w:style w:type="paragraph" w:customStyle="1" w:styleId="VisibleGuidance">
    <w:name w:val="Visible Guidance"/>
    <w:basedOn w:val="Normal"/>
    <w:next w:val="Normal"/>
    <w:rsid w:val="00DF59F9"/>
    <w:pPr>
      <w:shd w:val="clear" w:color="auto" w:fill="F2F2F2"/>
    </w:pPr>
    <w:rPr>
      <w:color w:val="FF0066"/>
      <w:lang w:val="en-US"/>
    </w:rPr>
  </w:style>
  <w:style w:type="numbering" w:styleId="111111">
    <w:name w:val="Outline List 2"/>
    <w:basedOn w:val="NoList"/>
    <w:rsid w:val="00EE57CC"/>
    <w:pPr>
      <w:numPr>
        <w:numId w:val="3"/>
      </w:numPr>
    </w:pPr>
  </w:style>
  <w:style w:type="numbering" w:customStyle="1" w:styleId="HeadingNumbered">
    <w:name w:val="Heading Numbered"/>
    <w:basedOn w:val="111111"/>
    <w:uiPriority w:val="99"/>
    <w:rsid w:val="00EE57CC"/>
    <w:pPr>
      <w:numPr>
        <w:numId w:val="9"/>
      </w:numPr>
    </w:pPr>
  </w:style>
  <w:style w:type="character" w:styleId="Strong">
    <w:name w:val="Strong"/>
    <w:basedOn w:val="DefaultParagraphFont"/>
    <w:uiPriority w:val="19"/>
    <w:qFormat/>
    <w:rsid w:val="00EE57CC"/>
    <w:rPr>
      <w:b/>
      <w:bCs/>
    </w:rPr>
  </w:style>
  <w:style w:type="paragraph" w:customStyle="1" w:styleId="Heading3Numbered">
    <w:name w:val="Heading 3 (Numbered)"/>
    <w:basedOn w:val="Heading3"/>
    <w:next w:val="Normal"/>
    <w:uiPriority w:val="14"/>
    <w:qFormat/>
    <w:rsid w:val="00EE57CC"/>
    <w:pPr>
      <w:numPr>
        <w:ilvl w:val="2"/>
        <w:numId w:val="10"/>
      </w:numPr>
      <w:ind w:left="765" w:hanging="765"/>
    </w:pPr>
  </w:style>
  <w:style w:type="character" w:styleId="HTMLAcronym">
    <w:name w:val="HTML Acronym"/>
    <w:basedOn w:val="DefaultParagraphFont"/>
    <w:rsid w:val="00EE57CC"/>
  </w:style>
  <w:style w:type="character" w:styleId="PlaceholderText">
    <w:name w:val="Placeholder Text"/>
    <w:basedOn w:val="DefaultParagraphFont"/>
    <w:uiPriority w:val="99"/>
    <w:semiHidden/>
    <w:rsid w:val="005D6C3A"/>
    <w:rPr>
      <w:color w:val="808080"/>
    </w:rPr>
  </w:style>
  <w:style w:type="table" w:styleId="LightList-Accent3">
    <w:name w:val="Light List Accent 3"/>
    <w:basedOn w:val="TableNormal"/>
    <w:uiPriority w:val="61"/>
    <w:rsid w:val="00A108BA"/>
    <w:pPr>
      <w:spacing w:after="0" w:line="240" w:lineRule="auto"/>
    </w:pPr>
    <w:rPr>
      <w:rFonts w:asciiTheme="minorHAnsi" w:eastAsiaTheme="minorEastAsia" w:hAnsiTheme="minorHAnsi" w:cstheme="minorBidi"/>
      <w:lang w:val="en-US" w:eastAsia="en-US"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103183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103183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uiPriority w:val="99"/>
    <w:unhideWhenUsed/>
    <w:rsid w:val="006A0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customStyle="1" w:styleId="TableNormal1">
    <w:name w:val="Table Normal1"/>
    <w:basedOn w:val="Normal"/>
    <w:rsid w:val="003602D3"/>
    <w:pPr>
      <w:spacing w:before="60" w:after="60" w:line="264" w:lineRule="auto"/>
    </w:pPr>
    <w:rPr>
      <w:rFonts w:ascii="Arial Narrow" w:eastAsia="Arial Narrow" w:hAnsi="Arial Narrow" w:cs="Arial Narrow"/>
      <w:sz w:val="18"/>
      <w:szCs w:val="18"/>
    </w:rPr>
  </w:style>
  <w:style w:type="paragraph" w:customStyle="1" w:styleId="Explanatory">
    <w:name w:val="Explanatory"/>
    <w:basedOn w:val="Normal"/>
    <w:rsid w:val="00F70D33"/>
    <w:pPr>
      <w:spacing w:after="0" w:line="260" w:lineRule="atLeast"/>
    </w:pPr>
    <w:rPr>
      <w:rFonts w:ascii="Times New Roman" w:eastAsia="MS Mincho" w:hAnsi="Times New Roman" w:cs="Times New Roman"/>
      <w:color w:val="0000FF"/>
      <w:sz w:val="20"/>
      <w:szCs w:val="20"/>
      <w:lang w:val="en-US"/>
    </w:rPr>
  </w:style>
  <w:style w:type="paragraph" w:customStyle="1" w:styleId="Figure1">
    <w:name w:val="Figure 1"/>
    <w:basedOn w:val="Normal"/>
    <w:rsid w:val="00F70D33"/>
    <w:pPr>
      <w:spacing w:after="0" w:line="260" w:lineRule="atLeast"/>
      <w:jc w:val="center"/>
    </w:pPr>
    <w:rPr>
      <w:rFonts w:ascii="Arial" w:eastAsia="MS Mincho" w:hAnsi="Arial" w:cs="Times New Roman"/>
      <w:b/>
      <w:color w:val="000080"/>
      <w:sz w:val="18"/>
      <w:szCs w:val="24"/>
      <w:lang w:val="en-US"/>
    </w:rPr>
  </w:style>
  <w:style w:type="paragraph" w:customStyle="1" w:styleId="ADTable">
    <w:name w:val="AD Table"/>
    <w:basedOn w:val="Normal"/>
    <w:rsid w:val="00F70D33"/>
    <w:pPr>
      <w:spacing w:after="0" w:line="260" w:lineRule="atLeast"/>
    </w:pPr>
    <w:rPr>
      <w:rFonts w:ascii="Arial" w:eastAsia="Arial Unicode MS" w:hAnsi="Arial"/>
      <w:sz w:val="20"/>
      <w:szCs w:val="20"/>
      <w:lang w:val="en-US"/>
    </w:rPr>
  </w:style>
  <w:style w:type="paragraph" w:customStyle="1" w:styleId="ADTableHeader">
    <w:name w:val="AD TableHeader"/>
    <w:basedOn w:val="Normal"/>
    <w:rsid w:val="00F70D33"/>
    <w:pPr>
      <w:spacing w:after="60" w:line="260" w:lineRule="atLeast"/>
      <w:jc w:val="center"/>
    </w:pPr>
    <w:rPr>
      <w:rFonts w:ascii="Arial" w:eastAsia="MS Mincho" w:hAnsi="Arial"/>
      <w:b/>
      <w:color w:val="008000"/>
      <w:sz w:val="18"/>
      <w:szCs w:val="20"/>
      <w:lang w:val="en-US"/>
    </w:rPr>
  </w:style>
  <w:style w:type="paragraph" w:customStyle="1" w:styleId="NormalBold">
    <w:name w:val="NormalBold"/>
    <w:basedOn w:val="Normal"/>
    <w:next w:val="Normal"/>
    <w:rsid w:val="00F70D33"/>
    <w:pPr>
      <w:spacing w:before="160" w:after="0" w:line="260" w:lineRule="atLeast"/>
    </w:pPr>
    <w:rPr>
      <w:rFonts w:ascii="Arial" w:eastAsia="MS Mincho" w:hAnsi="Arial" w:cs="Times New Roman"/>
      <w:b/>
      <w:color w:val="008000"/>
      <w:sz w:val="18"/>
      <w:szCs w:val="20"/>
      <w:lang w:val="en-US"/>
    </w:rPr>
  </w:style>
  <w:style w:type="character" w:customStyle="1" w:styleId="longtext1">
    <w:name w:val="long_text1"/>
    <w:basedOn w:val="DefaultParagraphFont"/>
    <w:rsid w:val="00381DFA"/>
    <w:rPr>
      <w:sz w:val="24"/>
      <w:szCs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5D4079"/>
    <w:rPr>
      <w:rFonts w:eastAsia="Arial"/>
      <w:lang w:eastAsia="ja-JP"/>
    </w:rPr>
  </w:style>
  <w:style w:type="character" w:styleId="CommentReference">
    <w:name w:val="annotation reference"/>
    <w:basedOn w:val="DefaultParagraphFont"/>
    <w:rsid w:val="006824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6824B2"/>
    <w:pPr>
      <w:spacing w:before="120" w:after="0" w:line="360" w:lineRule="auto"/>
      <w:ind w:left="561" w:right="11"/>
    </w:pPr>
    <w:rPr>
      <w:rFonts w:ascii="Tahoma" w:eastAsia="MS Mincho" w:hAnsi="Tahoma" w:cs="Times New Roman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rsid w:val="006824B2"/>
    <w:rPr>
      <w:rFonts w:ascii="Tahoma" w:hAnsi="Tahoma" w:cs="Times New Roman"/>
      <w:sz w:val="20"/>
      <w:szCs w:val="20"/>
      <w:lang w:val="en-US" w:eastAsia="ja-JP"/>
    </w:rPr>
  </w:style>
  <w:style w:type="paragraph" w:customStyle="1" w:styleId="HeadingBig">
    <w:name w:val="Heading Big"/>
    <w:basedOn w:val="Normal"/>
    <w:autoRedefine/>
    <w:rsid w:val="000B2BFA"/>
    <w:pPr>
      <w:widowControl w:val="0"/>
      <w:spacing w:before="120" w:after="0" w:line="240" w:lineRule="auto"/>
      <w:jc w:val="center"/>
    </w:pPr>
    <w:rPr>
      <w:rFonts w:ascii="Tahoma" w:eastAsia="MS Mincho" w:hAnsi="Tahoma" w:cs="Tahoma"/>
      <w:b/>
      <w:snapToGrid w:val="0"/>
      <w:color w:val="6E2500"/>
      <w:sz w:val="32"/>
      <w:szCs w:val="32"/>
      <w:lang w:val="en-US" w:eastAsia="en-US"/>
    </w:rPr>
  </w:style>
  <w:style w:type="paragraph" w:styleId="BodyTextIndent3">
    <w:name w:val="Body Text Indent 3"/>
    <w:basedOn w:val="Normal"/>
    <w:link w:val="BodyTextIndent3Char"/>
    <w:rsid w:val="000B2BF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B2BFA"/>
    <w:rPr>
      <w:rFonts w:eastAsia="Arial"/>
      <w:sz w:val="16"/>
      <w:szCs w:val="16"/>
      <w:lang w:eastAsia="ja-JP"/>
    </w:rPr>
  </w:style>
  <w:style w:type="paragraph" w:customStyle="1" w:styleId="NormalT">
    <w:name w:val="NormalT"/>
    <w:basedOn w:val="Normal"/>
    <w:rsid w:val="000B2BFA"/>
    <w:pPr>
      <w:spacing w:before="120" w:after="0" w:line="360" w:lineRule="auto"/>
      <w:ind w:left="547"/>
    </w:pPr>
    <w:rPr>
      <w:rFonts w:ascii="Tahoma" w:eastAsia="MS Mincho" w:hAnsi="Tahoma"/>
      <w:sz w:val="20"/>
      <w:szCs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FC6C24"/>
    <w:pPr>
      <w:spacing w:before="0" w:after="200" w:line="240" w:lineRule="auto"/>
      <w:ind w:left="0" w:right="0"/>
    </w:pPr>
    <w:rPr>
      <w:rFonts w:ascii="Calibri" w:eastAsia="Arial" w:hAnsi="Calibri" w:cs="Arial"/>
      <w:b/>
      <w:bCs/>
      <w:lang w:val="en-AU"/>
    </w:rPr>
  </w:style>
  <w:style w:type="character" w:customStyle="1" w:styleId="CommentSubjectChar">
    <w:name w:val="Comment Subject Char"/>
    <w:basedOn w:val="CommentTextChar"/>
    <w:link w:val="CommentSubject"/>
    <w:rsid w:val="00FC6C24"/>
    <w:rPr>
      <w:rFonts w:ascii="Tahoma" w:eastAsia="Arial" w:hAnsi="Tahoma" w:cs="Times New Roman"/>
      <w:b/>
      <w:bCs/>
      <w:sz w:val="20"/>
      <w:szCs w:val="20"/>
      <w:lang w:val="en-US" w:eastAsia="ja-JP"/>
    </w:rPr>
  </w:style>
  <w:style w:type="character" w:styleId="PageNumber">
    <w:name w:val="page number"/>
    <w:basedOn w:val="DefaultParagraphFont"/>
    <w:rsid w:val="0043011B"/>
  </w:style>
  <w:style w:type="character" w:customStyle="1" w:styleId="Heading2Char">
    <w:name w:val="Heading 2 Char"/>
    <w:aliases w:val="l2 Char,H2 Char"/>
    <w:basedOn w:val="DefaultParagraphFont"/>
    <w:link w:val="Heading2"/>
    <w:rsid w:val="0005453E"/>
    <w:rPr>
      <w:rFonts w:eastAsia="Calibri" w:cs="Calibri"/>
      <w:b/>
      <w:bCs/>
      <w:color w:val="4F81BD" w:themeColor="accent1"/>
      <w:sz w:val="28"/>
      <w:szCs w:val="28"/>
      <w:lang w:eastAsia="ja-JP"/>
    </w:rPr>
  </w:style>
  <w:style w:type="paragraph" w:customStyle="1" w:styleId="NormalH">
    <w:name w:val="NormalH"/>
    <w:basedOn w:val="Normal"/>
    <w:autoRedefine/>
    <w:rsid w:val="00B87AE2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</w:pPr>
    <w:rPr>
      <w:rFonts w:ascii="Verdana" w:eastAsia="MS Mincho" w:hAnsi="Verdana" w:cs="Times New Roman"/>
      <w:b/>
      <w:caps/>
      <w:color w:val="003400"/>
      <w:sz w:val="24"/>
      <w:szCs w:val="32"/>
      <w:lang w:val="en-US" w:eastAsia="en-US"/>
    </w:rPr>
  </w:style>
  <w:style w:type="paragraph" w:customStyle="1" w:styleId="Bang">
    <w:name w:val="Bang"/>
    <w:basedOn w:val="Normal"/>
    <w:autoRedefine/>
    <w:rsid w:val="00255A68"/>
    <w:pPr>
      <w:spacing w:before="80" w:after="80" w:line="360" w:lineRule="auto"/>
      <w:ind w:left="37"/>
    </w:pPr>
    <w:rPr>
      <w:rFonts w:ascii="Tahoma" w:eastAsia="MS Mincho" w:hAnsi="Tahoma" w:cs="Tahoma"/>
      <w:sz w:val="18"/>
      <w:szCs w:val="18"/>
      <w:lang w:val="en-US" w:eastAsia="en-US"/>
    </w:rPr>
  </w:style>
  <w:style w:type="paragraph" w:customStyle="1" w:styleId="TableTitle">
    <w:name w:val="Table Title"/>
    <w:basedOn w:val="NormalIndent"/>
    <w:autoRedefine/>
    <w:rsid w:val="00B87AE2"/>
    <w:pPr>
      <w:keepNext/>
      <w:widowControl w:val="0"/>
      <w:numPr>
        <w:numId w:val="39"/>
      </w:numPr>
      <w:tabs>
        <w:tab w:val="clear" w:pos="1080"/>
      </w:tabs>
      <w:spacing w:before="120" w:after="0" w:line="240" w:lineRule="auto"/>
      <w:ind w:left="0" w:right="29" w:hanging="227"/>
      <w:jc w:val="right"/>
    </w:pPr>
    <w:rPr>
      <w:rFonts w:ascii=".VnTime" w:eastAsia="MS Mincho" w:hAnsi=".VnTime" w:cs="Times New Roman"/>
      <w:sz w:val="20"/>
      <w:szCs w:val="20"/>
      <w:lang w:val="en-US" w:eastAsia="en-US"/>
    </w:rPr>
  </w:style>
  <w:style w:type="paragraph" w:customStyle="1" w:styleId="HeadingLv1">
    <w:name w:val="Heading Lv1"/>
    <w:basedOn w:val="Normal"/>
    <w:autoRedefine/>
    <w:rsid w:val="00B87AE2"/>
    <w:pPr>
      <w:widowControl w:val="0"/>
      <w:spacing w:before="120" w:after="0" w:line="360" w:lineRule="auto"/>
      <w:jc w:val="center"/>
    </w:pPr>
    <w:rPr>
      <w:rFonts w:ascii="Tahoma" w:eastAsia="MS Mincho" w:hAnsi="Tahoma" w:cs="Tahoma"/>
      <w:b/>
      <w:snapToGrid w:val="0"/>
      <w:color w:val="6E2500"/>
      <w:sz w:val="18"/>
      <w:szCs w:val="20"/>
      <w:lang w:val="en-US" w:eastAsia="en-US"/>
    </w:rPr>
  </w:style>
  <w:style w:type="paragraph" w:styleId="NormalIndent">
    <w:name w:val="Normal Indent"/>
    <w:basedOn w:val="Normal"/>
    <w:rsid w:val="00B87AE2"/>
    <w:pPr>
      <w:ind w:left="720"/>
    </w:pPr>
  </w:style>
  <w:style w:type="table" w:styleId="TableGrid1">
    <w:name w:val="Table Grid 1"/>
    <w:basedOn w:val="TableNormal"/>
    <w:rsid w:val="008727D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590A45"/>
    <w:pPr>
      <w:spacing w:after="0" w:line="240" w:lineRule="auto"/>
    </w:pPr>
    <w:rPr>
      <w:rFonts w:ascii="Times New Roman" w:hAnsi="Times New Roman" w:cs="Times New Roman"/>
      <w:sz w:val="20"/>
      <w:szCs w:val="20"/>
      <w:lang w:val="en-US" w:eastAsia="ja-JP"/>
    </w:rPr>
    <w:tblPr>
      <w:tblStyleRowBandSize w:val="1"/>
      <w:tblStyleColBandSize w:val="1"/>
      <w:tblBorders>
        <w:top w:val="single" w:sz="4" w:space="0" w:color="C2D69B"/>
        <w:left w:val="single" w:sz="4" w:space="0" w:color="C2D69B"/>
        <w:bottom w:val="single" w:sz="4" w:space="0" w:color="C2D69B"/>
        <w:right w:val="single" w:sz="4" w:space="0" w:color="C2D69B"/>
        <w:insideH w:val="single" w:sz="4" w:space="0" w:color="C2D69B"/>
        <w:insideV w:val="single" w:sz="4" w:space="0" w:color="C2D69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9BBB59"/>
          <w:left w:val="single" w:sz="4" w:space="0" w:color="9BBB59"/>
          <w:bottom w:val="single" w:sz="4" w:space="0" w:color="9BBB59"/>
          <w:right w:val="single" w:sz="4" w:space="0" w:color="9BBB59"/>
          <w:insideH w:val="nil"/>
          <w:insideV w:val="nil"/>
        </w:tcBorders>
        <w:shd w:val="clear" w:color="auto" w:fill="9BBB59"/>
      </w:tcPr>
    </w:tblStylePr>
    <w:tblStylePr w:type="lastRow">
      <w:rPr>
        <w:b/>
        <w:bCs/>
      </w:rPr>
      <w:tblPr/>
      <w:tcPr>
        <w:tcBorders>
          <w:top w:val="double" w:sz="4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/>
      </w:tcPr>
    </w:tblStylePr>
    <w:tblStylePr w:type="band1Horz">
      <w:tblPr/>
      <w:tcPr>
        <w:shd w:val="clear" w:color="auto" w:fill="EAF1DD"/>
      </w:tcPr>
    </w:tblStylePr>
  </w:style>
  <w:style w:type="paragraph" w:customStyle="1" w:styleId="Vidu">
    <w:name w:val="Vidu"/>
    <w:basedOn w:val="Normal"/>
    <w:rsid w:val="00415A57"/>
    <w:pPr>
      <w:numPr>
        <w:numId w:val="47"/>
      </w:numPr>
      <w:spacing w:before="120" w:after="0" w:line="360" w:lineRule="auto"/>
      <w:jc w:val="both"/>
    </w:pPr>
    <w:rPr>
      <w:rFonts w:ascii="Tahoma" w:eastAsia="MS Mincho" w:hAnsi="Tahoma" w:cs="Tahom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1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1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526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315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296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89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252142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09220">
                      <w:marLeft w:val="300"/>
                      <w:marRight w:val="30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5922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909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04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0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0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37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hyperlink" Target="http://developer.android.com/intl/vi/sdk/index.html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-frankm\AppData\Roaming\Microsoft\Templates\document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30BABE68837343AB8F3922D96EA886" ma:contentTypeVersion="3" ma:contentTypeDescription="Create a new document." ma:contentTypeScope="" ma:versionID="b102d9f14738fff2c839f44438118c45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2010-01-29T16:24:00Z</outs:dateTime>
      <outs:isPinned>true</outs:isPinned>
    </outs:relatedDate>
    <outs:relatedDate>
      <outs:type>2</outs:type>
      <outs:displayName>Created</outs:displayName>
      <outs:dateTime>2010-01-12T21:58:00Z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Author Name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Amit Agrawal (MGSI)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>
        <outs:relatedPerson>
          <outs:displayName>Author Manager</outs:displayName>
          <outs:accountName/>
        </outs:relatedPerson>
      </outs:people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666323-934C-4646-94EF-F3AC84FB2D85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E1A1741-9C91-44C3-A71D-C025D34C83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0BD2A8E-5E95-45AC-A0C9-23B3CD4D517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8E410D1-77AE-420D-B09A-575D7ECFB551}">
  <ds:schemaRefs>
    <ds:schemaRef ds:uri="http://schemas.microsoft.com/office/2009/outspace/metadata"/>
  </ds:schemaRefs>
</ds:datastoreItem>
</file>

<file path=customXml/itemProps5.xml><?xml version="1.0" encoding="utf-8"?>
<ds:datastoreItem xmlns:ds="http://schemas.openxmlformats.org/officeDocument/2006/customXml" ds:itemID="{FE3847D0-40C5-4986-9300-5E83CBB5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documentBase</Template>
  <TotalTime>540</TotalTime>
  <Pages>9</Pages>
  <Words>346</Words>
  <Characters>1973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FiSK Deployment Guideline</vt:lpstr>
    </vt:vector>
  </TitlesOfParts>
  <Manager>Author Manager</Manager>
  <Company>Microsoft Corporation</Company>
  <LinksUpToDate>false</LinksUpToDate>
  <CharactersWithSpaces>2315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FiSK Deployment Guideline</dc:title>
  <dc:creator>Nguyen Thu Hien (FSU11.BU7)</dc:creator>
  <cp:lastModifiedBy>DangHoach</cp:lastModifiedBy>
  <cp:revision>97</cp:revision>
  <dcterms:created xsi:type="dcterms:W3CDTF">2014-11-20T02:44:00Z</dcterms:created>
  <dcterms:modified xsi:type="dcterms:W3CDTF">2016-01-09T18:26:00Z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fidential">
    <vt:lpwstr>0</vt:lpwstr>
  </property>
  <property fmtid="{D5CDD505-2E9C-101B-9397-08002B2CF9AE}" pid="3" name="Customer">
    <vt:lpwstr>Customer Name</vt:lpwstr>
  </property>
  <property fmtid="{D5CDD505-2E9C-101B-9397-08002B2CF9AE}" pid="4" name="Version">
    <vt:lpwstr>.1</vt:lpwstr>
  </property>
  <property fmtid="{D5CDD505-2E9C-101B-9397-08002B2CF9AE}" pid="5" name="AuthorEmail">
    <vt:lpwstr>Update [author.Email@microsoft.com] in Document Properties</vt:lpwstr>
  </property>
  <property fmtid="{D5CDD505-2E9C-101B-9397-08002B2CF9AE}" pid="6" name="AuthorPosition">
    <vt:lpwstr>Update [Position] in Document Properties</vt:lpwstr>
  </property>
  <property fmtid="{D5CDD505-2E9C-101B-9397-08002B2CF9AE}" pid="7" name="DocType">
    <vt:lpwstr> </vt:lpwstr>
  </property>
  <property fmtid="{D5CDD505-2E9C-101B-9397-08002B2CF9AE}" pid="8" name="DocCategory">
    <vt:lpwstr> </vt:lpwstr>
  </property>
  <property fmtid="{D5CDD505-2E9C-101B-9397-08002B2CF9AE}" pid="9" name="Status">
    <vt:lpwstr>Draft</vt:lpwstr>
  </property>
  <property fmtid="{D5CDD505-2E9C-101B-9397-08002B2CF9AE}" pid="10" name="ContentTypeId">
    <vt:lpwstr>0x010100AC30BABE68837343AB8F3922D96EA886</vt:lpwstr>
  </property>
  <property fmtid="{D5CDD505-2E9C-101B-9397-08002B2CF9AE}" pid="11" name="Document Status">
    <vt:lpwstr>Draft</vt:lpwstr>
  </property>
  <property fmtid="{D5CDD505-2E9C-101B-9397-08002B2CF9AE}" pid="12" name="Deliverable Type">
    <vt:lpwstr>Requirements</vt:lpwstr>
  </property>
  <property fmtid="{D5CDD505-2E9C-101B-9397-08002B2CF9AE}" pid="13" name="Author0">
    <vt:lpwstr/>
  </property>
  <property fmtid="{D5CDD505-2E9C-101B-9397-08002B2CF9AE}" pid="14" name="Document Type">
    <vt:lpwstr>Requirement</vt:lpwstr>
  </property>
</Properties>
</file>